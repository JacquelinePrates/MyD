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B2D84" w14:textId="77777777" w:rsidR="00743C97" w:rsidRDefault="00743C97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659DF339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7788C7F1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556B5A84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127C5E6F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483F920E" w14:textId="77777777" w:rsidR="00362299" w:rsidRDefault="00362299" w:rsidP="00666860">
      <w:pPr>
        <w:spacing w:after="100" w:afterAutospacing="1"/>
        <w:jc w:val="center"/>
        <w:rPr>
          <w:rFonts w:ascii="Arial" w:hAnsi="Arial"/>
          <w:b/>
          <w:bCs/>
          <w:smallCaps/>
          <w:sz w:val="28"/>
          <w:szCs w:val="28"/>
        </w:rPr>
      </w:pPr>
    </w:p>
    <w:p w14:paraId="49D2F2BC" w14:textId="77777777" w:rsidR="00362299" w:rsidRPr="00CA1087" w:rsidRDefault="00362299" w:rsidP="00666860">
      <w:pPr>
        <w:spacing w:after="100" w:afterAutospacing="1"/>
        <w:jc w:val="center"/>
        <w:rPr>
          <w:rFonts w:ascii="Exo 2" w:hAnsi="Exo 2"/>
          <w:b/>
          <w:bCs/>
          <w:smallCaps/>
          <w:sz w:val="28"/>
          <w:szCs w:val="28"/>
        </w:rPr>
      </w:pPr>
    </w:p>
    <w:p w14:paraId="3CB6F35C" w14:textId="77777777" w:rsidR="00362299" w:rsidRPr="00CA1087" w:rsidRDefault="00362299" w:rsidP="00666860">
      <w:pPr>
        <w:spacing w:after="100" w:afterAutospacing="1"/>
        <w:jc w:val="center"/>
        <w:rPr>
          <w:rFonts w:ascii="Exo 2" w:hAnsi="Exo 2"/>
          <w:b/>
          <w:bCs/>
          <w:smallCaps/>
          <w:sz w:val="28"/>
          <w:szCs w:val="28"/>
        </w:rPr>
      </w:pPr>
    </w:p>
    <w:p w14:paraId="51A2DAD3" w14:textId="77777777" w:rsidR="00362299" w:rsidRPr="00CA1087" w:rsidRDefault="00362299" w:rsidP="00666860">
      <w:pPr>
        <w:spacing w:after="100" w:afterAutospacing="1"/>
        <w:jc w:val="center"/>
        <w:rPr>
          <w:rFonts w:ascii="Exo 2" w:hAnsi="Exo 2"/>
          <w:b/>
          <w:bCs/>
          <w:smallCaps/>
          <w:sz w:val="28"/>
          <w:szCs w:val="28"/>
        </w:rPr>
      </w:pPr>
    </w:p>
    <w:p w14:paraId="6FB1B8A6" w14:textId="77777777" w:rsidR="00D528DA" w:rsidRPr="00CA1087" w:rsidRDefault="00362299" w:rsidP="00362299">
      <w:pPr>
        <w:jc w:val="right"/>
        <w:rPr>
          <w:rFonts w:ascii="Exo 2" w:hAnsi="Exo 2" w:cs="Arial"/>
          <w:b/>
          <w:caps/>
          <w:color w:val="004B8D"/>
          <w:sz w:val="52"/>
          <w:szCs w:val="52"/>
          <w:lang w:eastAsia="en-US"/>
        </w:rPr>
      </w:pPr>
      <w:r w:rsidRPr="00CA1087">
        <w:rPr>
          <w:rFonts w:ascii="Exo 2" w:hAnsi="Exo 2" w:cs="Arial"/>
          <w:b/>
          <w:caps/>
          <w:color w:val="004B8D"/>
          <w:sz w:val="52"/>
          <w:szCs w:val="52"/>
          <w:lang w:eastAsia="en-US"/>
        </w:rPr>
        <w:t xml:space="preserve">ESPECIFICAÇÃO </w:t>
      </w:r>
      <w:r w:rsidR="00DE6498" w:rsidRPr="00CA1087">
        <w:rPr>
          <w:rFonts w:ascii="Exo 2" w:hAnsi="Exo 2" w:cs="Arial"/>
          <w:b/>
          <w:caps/>
          <w:color w:val="004B8D"/>
          <w:sz w:val="52"/>
          <w:szCs w:val="52"/>
          <w:lang w:eastAsia="en-US"/>
        </w:rPr>
        <w:t>técnica</w:t>
      </w:r>
    </w:p>
    <w:p w14:paraId="1005BD02" w14:textId="77777777" w:rsidR="00D528DA" w:rsidRPr="00CA1087" w:rsidRDefault="00D528DA" w:rsidP="00362299">
      <w:pPr>
        <w:jc w:val="right"/>
        <w:rPr>
          <w:rFonts w:ascii="Exo 2" w:hAnsi="Exo 2" w:cs="Arial"/>
          <w:b/>
          <w:caps/>
          <w:color w:val="004B8D"/>
          <w:sz w:val="52"/>
          <w:szCs w:val="52"/>
          <w:lang w:eastAsia="en-US"/>
        </w:rPr>
      </w:pPr>
    </w:p>
    <w:p w14:paraId="47309D37" w14:textId="77777777" w:rsidR="00362299" w:rsidRPr="00CA1087" w:rsidRDefault="004A3BFF" w:rsidP="00362299">
      <w:pPr>
        <w:jc w:val="right"/>
        <w:rPr>
          <w:rFonts w:ascii="Exo 2" w:hAnsi="Exo 2" w:cs="Arial"/>
          <w:b/>
          <w:caps/>
          <w:color w:val="004B8D"/>
          <w:sz w:val="52"/>
          <w:szCs w:val="52"/>
          <w:lang w:eastAsia="en-US"/>
        </w:rPr>
      </w:pPr>
      <w:r>
        <w:rPr>
          <w:rFonts w:ascii="Exo 2" w:hAnsi="Exo 2" w:cs="Arial"/>
          <w:b/>
          <w:caps/>
          <w:color w:val="004B8D"/>
          <w:sz w:val="52"/>
          <w:szCs w:val="52"/>
          <w:lang w:eastAsia="en-US"/>
        </w:rPr>
        <w:t>MYD</w:t>
      </w:r>
    </w:p>
    <w:p w14:paraId="7DBE9C31" w14:textId="77777777" w:rsidR="00362299" w:rsidRPr="00CA1087" w:rsidRDefault="00362299" w:rsidP="00362299">
      <w:pPr>
        <w:rPr>
          <w:rFonts w:ascii="Exo 2" w:hAnsi="Exo 2" w:cs="Arial"/>
          <w:b/>
          <w:caps/>
          <w:sz w:val="48"/>
          <w:szCs w:val="48"/>
          <w:lang w:eastAsia="en-US"/>
        </w:rPr>
      </w:pPr>
    </w:p>
    <w:p w14:paraId="147B092D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4F1BC31C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410F7FE1" w14:textId="77777777" w:rsidR="00A45BB4" w:rsidRDefault="00A45BB4" w:rsidP="00A45BB4">
      <w:pPr>
        <w:jc w:val="right"/>
        <w:rPr>
          <w:rFonts w:cs="Arial"/>
          <w:b/>
          <w:bCs/>
          <w:kern w:val="28"/>
          <w:sz w:val="48"/>
          <w:szCs w:val="48"/>
        </w:rPr>
      </w:pPr>
      <w:r>
        <w:rPr>
          <w:rFonts w:cs="Arial"/>
          <w:b/>
          <w:bCs/>
          <w:kern w:val="28"/>
          <w:sz w:val="48"/>
          <w:szCs w:val="48"/>
        </w:rPr>
        <w:t>Centralização de dados</w:t>
      </w:r>
    </w:p>
    <w:p w14:paraId="7718F91D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1419B59D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3959070D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27704E59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1A7A70E5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6649BC62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35CCE879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10FF40E1" w14:textId="77777777" w:rsidR="00362299" w:rsidRPr="00CA1087" w:rsidRDefault="00362299" w:rsidP="00362299">
      <w:pPr>
        <w:rPr>
          <w:rFonts w:ascii="Exo 2" w:hAnsi="Exo 2" w:cs="Arial"/>
          <w:b/>
          <w:caps/>
          <w:sz w:val="20"/>
          <w:szCs w:val="20"/>
          <w:lang w:eastAsia="en-US"/>
        </w:rPr>
      </w:pPr>
    </w:p>
    <w:p w14:paraId="688B5783" w14:textId="56CA5209" w:rsidR="00362299" w:rsidRDefault="00362299" w:rsidP="00666860">
      <w:pPr>
        <w:spacing w:after="100" w:afterAutospacing="1"/>
        <w:jc w:val="center"/>
        <w:rPr>
          <w:rFonts w:ascii="Exo 2" w:hAnsi="Exo 2"/>
          <w:b/>
          <w:bCs/>
          <w:smallCaps/>
          <w:sz w:val="28"/>
          <w:szCs w:val="28"/>
        </w:rPr>
      </w:pPr>
    </w:p>
    <w:p w14:paraId="2AB9FDA2" w14:textId="3C440BF0" w:rsidR="00084589" w:rsidRDefault="00084589" w:rsidP="00666860">
      <w:pPr>
        <w:spacing w:after="100" w:afterAutospacing="1"/>
        <w:jc w:val="center"/>
        <w:rPr>
          <w:rFonts w:ascii="Exo 2" w:hAnsi="Exo 2"/>
          <w:b/>
          <w:bCs/>
          <w:smallCaps/>
          <w:sz w:val="28"/>
          <w:szCs w:val="28"/>
        </w:rPr>
      </w:pPr>
    </w:p>
    <w:p w14:paraId="198AD918" w14:textId="7EB73E90" w:rsidR="00084589" w:rsidRDefault="00084589" w:rsidP="00666860">
      <w:pPr>
        <w:spacing w:after="100" w:afterAutospacing="1"/>
        <w:jc w:val="center"/>
        <w:rPr>
          <w:rFonts w:ascii="Exo 2" w:hAnsi="Exo 2"/>
          <w:b/>
          <w:bCs/>
          <w:smallCaps/>
          <w:sz w:val="28"/>
          <w:szCs w:val="28"/>
        </w:rPr>
      </w:pPr>
    </w:p>
    <w:p w14:paraId="56E81A24" w14:textId="213FAC6C" w:rsidR="00084589" w:rsidRDefault="00084589" w:rsidP="00666860">
      <w:pPr>
        <w:spacing w:after="100" w:afterAutospacing="1"/>
        <w:jc w:val="center"/>
        <w:rPr>
          <w:rFonts w:ascii="Exo 2" w:hAnsi="Exo 2"/>
          <w:b/>
          <w:bCs/>
          <w:smallCaps/>
          <w:sz w:val="28"/>
          <w:szCs w:val="28"/>
        </w:rPr>
      </w:pPr>
    </w:p>
    <w:p w14:paraId="0F8D859C" w14:textId="77777777" w:rsidR="003A6762" w:rsidRPr="00CA1087" w:rsidRDefault="00D528DA" w:rsidP="00666860">
      <w:pPr>
        <w:spacing w:after="100" w:afterAutospacing="1"/>
        <w:jc w:val="center"/>
        <w:rPr>
          <w:rFonts w:ascii="Exo 2" w:hAnsi="Exo 2"/>
          <w:b/>
          <w:bCs/>
          <w:smallCaps/>
          <w:color w:val="004B8D"/>
          <w:sz w:val="28"/>
          <w:szCs w:val="28"/>
        </w:rPr>
      </w:pPr>
      <w:bookmarkStart w:id="0" w:name="_GoBack"/>
      <w:bookmarkEnd w:id="0"/>
      <w:r w:rsidRPr="00CA1087">
        <w:rPr>
          <w:rFonts w:ascii="Exo 2" w:hAnsi="Exo 2"/>
          <w:b/>
          <w:bCs/>
          <w:smallCaps/>
          <w:color w:val="004B8D"/>
          <w:sz w:val="28"/>
          <w:szCs w:val="28"/>
        </w:rPr>
        <w:lastRenderedPageBreak/>
        <w:t>Í</w:t>
      </w:r>
      <w:r w:rsidR="00666860" w:rsidRPr="00CA1087">
        <w:rPr>
          <w:rFonts w:ascii="Exo 2" w:hAnsi="Exo 2"/>
          <w:b/>
          <w:bCs/>
          <w:smallCaps/>
          <w:color w:val="004B8D"/>
          <w:sz w:val="28"/>
          <w:szCs w:val="28"/>
        </w:rPr>
        <w:t>NDICE</w:t>
      </w:r>
    </w:p>
    <w:p w14:paraId="3EFE2E45" w14:textId="77777777" w:rsidR="00E95413" w:rsidRPr="00CA1087" w:rsidRDefault="00E95413" w:rsidP="00E95413">
      <w:pPr>
        <w:spacing w:after="100" w:afterAutospacing="1"/>
        <w:jc w:val="both"/>
        <w:rPr>
          <w:rFonts w:ascii="Exo 2" w:hAnsi="Exo 2"/>
          <w:bCs/>
          <w:smallCaps/>
          <w:color w:val="000000"/>
          <w:sz w:val="20"/>
          <w:szCs w:val="20"/>
        </w:rPr>
      </w:pPr>
    </w:p>
    <w:p w14:paraId="3841E076" w14:textId="77777777" w:rsidR="00C2161E" w:rsidRPr="00CA1087" w:rsidRDefault="00C90635">
      <w:pPr>
        <w:pStyle w:val="Sumrio1"/>
        <w:rPr>
          <w:rFonts w:ascii="Exo 2" w:hAnsi="Exo 2"/>
          <w:b w:val="0"/>
          <w:sz w:val="22"/>
          <w:szCs w:val="22"/>
        </w:rPr>
      </w:pPr>
      <w:r w:rsidRPr="00CA1087">
        <w:rPr>
          <w:rFonts w:ascii="Exo 2" w:hAnsi="Exo 2"/>
          <w:smallCaps/>
          <w:szCs w:val="20"/>
          <w:u w:color="FFFFFF"/>
        </w:rPr>
        <w:fldChar w:fldCharType="begin"/>
      </w:r>
      <w:r w:rsidRPr="00CA1087">
        <w:rPr>
          <w:rFonts w:ascii="Exo 2" w:hAnsi="Exo 2"/>
          <w:smallCaps/>
          <w:szCs w:val="20"/>
          <w:u w:color="FFFFFF"/>
        </w:rPr>
        <w:instrText xml:space="preserve"> TOC \o "1-3" \h \z \u </w:instrText>
      </w:r>
      <w:r w:rsidRPr="00CA1087">
        <w:rPr>
          <w:rFonts w:ascii="Exo 2" w:hAnsi="Exo 2"/>
          <w:smallCaps/>
          <w:szCs w:val="20"/>
          <w:u w:color="FFFFFF"/>
        </w:rPr>
        <w:fldChar w:fldCharType="separate"/>
      </w:r>
      <w:hyperlink w:anchor="_Toc251258346" w:history="1">
        <w:r w:rsidR="00C2161E" w:rsidRPr="00CA1087">
          <w:rPr>
            <w:rStyle w:val="Hyperlink"/>
            <w:rFonts w:ascii="Exo 2" w:hAnsi="Exo 2"/>
          </w:rPr>
          <w:t>1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Identificação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_Toc251258346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524CEF13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47" w:history="1">
        <w:r w:rsidR="00C2161E" w:rsidRPr="00CA1087">
          <w:rPr>
            <w:rStyle w:val="Hyperlink"/>
            <w:rFonts w:ascii="Exo 2" w:hAnsi="Exo 2"/>
          </w:rPr>
          <w:t>2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Descrição da Demanda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_Toc251258347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6C7C8E6E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48" w:history="1">
        <w:r w:rsidR="00C2161E" w:rsidRPr="00CA1087">
          <w:rPr>
            <w:rStyle w:val="Hyperlink"/>
            <w:rFonts w:ascii="Exo 2" w:hAnsi="Exo 2"/>
          </w:rPr>
          <w:t>3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Parecer Quanto a Viabilidade Técnica da Solução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_Toc251258348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01710CB3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49" w:history="1">
        <w:r w:rsidR="00C2161E" w:rsidRPr="00CA1087">
          <w:rPr>
            <w:rStyle w:val="Hyperlink"/>
            <w:rFonts w:ascii="Exo 2" w:hAnsi="Exo 2"/>
          </w:rPr>
          <w:t>4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Descrição da Análise Técnica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_Toc251258349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6900D085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50" w:history="1">
        <w:r w:rsidR="00C2161E" w:rsidRPr="00CA1087">
          <w:rPr>
            <w:rStyle w:val="Hyperlink"/>
            <w:rFonts w:ascii="Exo 2" w:hAnsi="Exo 2"/>
          </w:rPr>
          <w:t>5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Arquitetura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_Toc251258350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5F4C5F93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51" w:history="1">
        <w:r w:rsidR="00C2161E" w:rsidRPr="00CA1087">
          <w:rPr>
            <w:rStyle w:val="Hyperlink"/>
            <w:rFonts w:ascii="Exo 2" w:hAnsi="Exo 2"/>
          </w:rPr>
          <w:t>5.1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Diagrama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_Toc251258351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0FFB66DE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52" w:history="1">
        <w:r w:rsidR="00C2161E" w:rsidRPr="00CA1087">
          <w:rPr>
            <w:rStyle w:val="Hyperlink"/>
            <w:rFonts w:ascii="Exo 2" w:hAnsi="Exo 2"/>
          </w:rPr>
          <w:t>5.2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Detalhamento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_Toc251258352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3AA60BAB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53" w:history="1">
        <w:r w:rsidR="00C2161E" w:rsidRPr="00CA1087">
          <w:rPr>
            <w:rStyle w:val="Hyperlink"/>
            <w:rFonts w:ascii="Exo 2" w:hAnsi="Exo 2"/>
          </w:rPr>
          <w:t>6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Modelo Relacional (Modelo de Dados)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_Toc251258353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0F1A81BB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54" w:history="1">
        <w:r w:rsidR="00C2161E" w:rsidRPr="00CA1087">
          <w:rPr>
            <w:rStyle w:val="Hyperlink"/>
            <w:rFonts w:ascii="Exo 2" w:hAnsi="Exo 2"/>
          </w:rPr>
          <w:t>6.1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Diagrama Relacional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_Toc251258354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06EF97E9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55" w:history="1">
        <w:r w:rsidR="00C2161E" w:rsidRPr="00CA1087">
          <w:rPr>
            <w:rStyle w:val="Hyperlink"/>
            <w:rFonts w:ascii="Exo 2" w:hAnsi="Exo 2"/>
          </w:rPr>
          <w:t>6.2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Detalhamento do Diagrama Relacional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_Toc251258355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30A3893B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56" w:history="1">
        <w:r w:rsidR="00C2161E" w:rsidRPr="00CA1087">
          <w:rPr>
            <w:rStyle w:val="Hyperlink"/>
            <w:rFonts w:ascii="Exo 2" w:hAnsi="Exo 2"/>
          </w:rPr>
          <w:t>7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Interfaces de Integração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_Toc251258356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0CD47022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57" w:history="1">
        <w:r w:rsidR="00C2161E" w:rsidRPr="00CA1087">
          <w:rPr>
            <w:rStyle w:val="Hyperlink"/>
            <w:rFonts w:ascii="Exo 2" w:hAnsi="Exo 2"/>
          </w:rPr>
          <w:t>8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Considerações Quanto a Segurança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_Toc251258357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4CDE77B5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58" w:history="1">
        <w:r w:rsidR="00C2161E" w:rsidRPr="00CA1087">
          <w:rPr>
            <w:rStyle w:val="Hyperlink"/>
            <w:rFonts w:ascii="Exo 2" w:hAnsi="Exo 2"/>
          </w:rPr>
          <w:t>8.1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Método de Autenticação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_Toc251258358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0DA32CCE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59" w:history="1">
        <w:r w:rsidR="00C2161E" w:rsidRPr="00CA1087">
          <w:rPr>
            <w:rStyle w:val="Hyperlink"/>
            <w:rFonts w:ascii="Exo 2" w:hAnsi="Exo 2"/>
          </w:rPr>
          <w:t>8.2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 xml:space="preserve">Características </w:t>
        </w:r>
        <w:r w:rsidR="00E65238">
          <w:rPr>
            <w:rStyle w:val="Hyperlink"/>
            <w:rFonts w:ascii="Exo 2" w:hAnsi="Exo 2"/>
          </w:rPr>
          <w:t>Protocolos,Portas etc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_Toc251258359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47FA8A57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60" w:history="1">
        <w:r w:rsidR="00C2161E" w:rsidRPr="00CA1087">
          <w:rPr>
            <w:rStyle w:val="Hyperlink"/>
            <w:rFonts w:ascii="Exo 2" w:hAnsi="Exo 2"/>
          </w:rPr>
          <w:t>9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Ambientes Necessários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_Toc251258360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719A0B96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61" w:history="1">
        <w:r w:rsidR="00C2161E" w:rsidRPr="00CA1087">
          <w:rPr>
            <w:rStyle w:val="Hyperlink"/>
            <w:rFonts w:ascii="Exo 2" w:hAnsi="Exo 2"/>
          </w:rPr>
          <w:t>10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Referências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_Toc251258361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3DBB6D7B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62" w:history="1">
        <w:r w:rsidR="00C2161E" w:rsidRPr="00CA1087">
          <w:rPr>
            <w:rStyle w:val="Hyperlink"/>
            <w:rFonts w:ascii="Exo 2" w:hAnsi="Exo 2"/>
          </w:rPr>
          <w:t>11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Histórico de Modificações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_Toc251258362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5A63E86A" w14:textId="77777777" w:rsidR="00C2161E" w:rsidRPr="00CA1087" w:rsidRDefault="006F14F3">
      <w:pPr>
        <w:pStyle w:val="Sumrio1"/>
        <w:rPr>
          <w:rFonts w:ascii="Exo 2" w:hAnsi="Exo 2"/>
          <w:b w:val="0"/>
          <w:sz w:val="22"/>
          <w:szCs w:val="22"/>
        </w:rPr>
      </w:pPr>
      <w:hyperlink w:anchor="_Toc251258363" w:history="1">
        <w:r w:rsidR="00C2161E" w:rsidRPr="00CA1087">
          <w:rPr>
            <w:rStyle w:val="Hyperlink"/>
            <w:rFonts w:ascii="Exo 2" w:hAnsi="Exo 2"/>
          </w:rPr>
          <w:t>12</w:t>
        </w:r>
        <w:r w:rsidR="00C2161E" w:rsidRPr="00CA1087">
          <w:rPr>
            <w:rFonts w:ascii="Exo 2" w:hAnsi="Exo 2"/>
            <w:b w:val="0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Anexos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_Toc251258363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45D81774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64" w:history="1">
        <w:r w:rsidR="00C2161E" w:rsidRPr="00CA1087">
          <w:rPr>
            <w:rStyle w:val="Hyperlink"/>
            <w:rFonts w:ascii="Exo 2" w:hAnsi="Exo 2"/>
          </w:rPr>
          <w:t>12.1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Modelo de Entidades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_Toc251258364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0E089B07" w14:textId="77777777" w:rsidR="00C2161E" w:rsidRPr="00CA1087" w:rsidRDefault="006F14F3">
      <w:pPr>
        <w:pStyle w:val="Sumrio3"/>
        <w:rPr>
          <w:rFonts w:ascii="Exo 2" w:hAnsi="Exo 2"/>
          <w:noProof/>
          <w:szCs w:val="22"/>
        </w:rPr>
      </w:pPr>
      <w:hyperlink w:anchor="_Toc251258378" w:history="1">
        <w:r w:rsidR="00C2161E" w:rsidRPr="00CA1087">
          <w:rPr>
            <w:rStyle w:val="Hyperlink"/>
            <w:rFonts w:ascii="Exo 2" w:hAnsi="Exo 2" w:cs="Arial"/>
            <w:iCs/>
            <w:noProof/>
          </w:rPr>
          <w:t>12.1.1</w:t>
        </w:r>
        <w:r w:rsidR="00C2161E" w:rsidRPr="00CA1087">
          <w:rPr>
            <w:rFonts w:ascii="Exo 2" w:hAnsi="Exo 2"/>
            <w:noProof/>
            <w:szCs w:val="22"/>
          </w:rPr>
          <w:tab/>
        </w:r>
        <w:r w:rsidR="00C2161E" w:rsidRPr="00CA1087">
          <w:rPr>
            <w:rStyle w:val="Hyperlink"/>
            <w:rFonts w:ascii="Exo 2" w:hAnsi="Exo 2"/>
            <w:noProof/>
          </w:rPr>
          <w:t>Diagrama de Entidades</w:t>
        </w:r>
        <w:r w:rsidR="00C2161E" w:rsidRPr="00CA1087">
          <w:rPr>
            <w:rFonts w:ascii="Exo 2" w:hAnsi="Exo 2"/>
            <w:noProof/>
            <w:webHidden/>
          </w:rPr>
          <w:tab/>
        </w:r>
        <w:r w:rsidR="00C2161E" w:rsidRPr="00CA1087">
          <w:rPr>
            <w:rFonts w:ascii="Exo 2" w:hAnsi="Exo 2"/>
            <w:noProof/>
            <w:webHidden/>
          </w:rPr>
          <w:fldChar w:fldCharType="begin"/>
        </w:r>
        <w:r w:rsidR="00C2161E" w:rsidRPr="00CA1087">
          <w:rPr>
            <w:rFonts w:ascii="Exo 2" w:hAnsi="Exo 2"/>
            <w:noProof/>
            <w:webHidden/>
          </w:rPr>
          <w:instrText xml:space="preserve"> PAGEREF _Toc251258378 \h </w:instrText>
        </w:r>
        <w:r w:rsidR="00C2161E" w:rsidRPr="00CA1087">
          <w:rPr>
            <w:rFonts w:ascii="Exo 2" w:hAnsi="Exo 2"/>
            <w:noProof/>
            <w:webHidden/>
          </w:rPr>
        </w:r>
        <w:r w:rsidR="00C2161E" w:rsidRPr="00CA1087">
          <w:rPr>
            <w:rFonts w:ascii="Exo 2" w:hAnsi="Exo 2"/>
            <w:noProof/>
            <w:webHidden/>
          </w:rPr>
          <w:fldChar w:fldCharType="separate"/>
        </w:r>
        <w:r w:rsidR="00CA1087" w:rsidRPr="00CA1087">
          <w:rPr>
            <w:rFonts w:ascii="Exo 2" w:hAnsi="Exo 2"/>
            <w:noProof/>
            <w:webHidden/>
          </w:rPr>
          <w:t>3</w:t>
        </w:r>
        <w:r w:rsidR="00C2161E" w:rsidRPr="00CA1087">
          <w:rPr>
            <w:rFonts w:ascii="Exo 2" w:hAnsi="Exo 2"/>
            <w:noProof/>
            <w:webHidden/>
          </w:rPr>
          <w:fldChar w:fldCharType="end"/>
        </w:r>
      </w:hyperlink>
    </w:p>
    <w:p w14:paraId="7B3025DE" w14:textId="77777777" w:rsidR="00C2161E" w:rsidRPr="00CA1087" w:rsidRDefault="006F14F3">
      <w:pPr>
        <w:pStyle w:val="Sumrio3"/>
        <w:rPr>
          <w:rFonts w:ascii="Exo 2" w:hAnsi="Exo 2"/>
          <w:noProof/>
          <w:szCs w:val="22"/>
        </w:rPr>
      </w:pPr>
      <w:hyperlink w:anchor="_Toc251258379" w:history="1">
        <w:r w:rsidR="00C2161E" w:rsidRPr="00CA1087">
          <w:rPr>
            <w:rStyle w:val="Hyperlink"/>
            <w:rFonts w:ascii="Exo 2" w:eastAsia="Calibri" w:hAnsi="Exo 2" w:cs="Arial"/>
            <w:iCs/>
            <w:noProof/>
          </w:rPr>
          <w:t>12.1.2</w:t>
        </w:r>
        <w:r w:rsidR="00C2161E" w:rsidRPr="00CA1087">
          <w:rPr>
            <w:rFonts w:ascii="Exo 2" w:hAnsi="Exo 2"/>
            <w:noProof/>
            <w:szCs w:val="22"/>
          </w:rPr>
          <w:tab/>
        </w:r>
        <w:r w:rsidR="00C2161E" w:rsidRPr="00CA1087">
          <w:rPr>
            <w:rStyle w:val="Hyperlink"/>
            <w:rFonts w:ascii="Exo 2" w:hAnsi="Exo 2"/>
            <w:noProof/>
          </w:rPr>
          <w:t>Detalhamento do Diagrama de Entidades</w:t>
        </w:r>
        <w:r w:rsidR="00C2161E" w:rsidRPr="00CA1087">
          <w:rPr>
            <w:rFonts w:ascii="Exo 2" w:hAnsi="Exo 2"/>
            <w:noProof/>
            <w:webHidden/>
          </w:rPr>
          <w:tab/>
        </w:r>
        <w:r w:rsidR="00C2161E" w:rsidRPr="00CA1087">
          <w:rPr>
            <w:rFonts w:ascii="Exo 2" w:hAnsi="Exo 2"/>
            <w:noProof/>
            <w:webHidden/>
          </w:rPr>
          <w:fldChar w:fldCharType="begin"/>
        </w:r>
        <w:r w:rsidR="00C2161E" w:rsidRPr="00CA1087">
          <w:rPr>
            <w:rFonts w:ascii="Exo 2" w:hAnsi="Exo 2"/>
            <w:noProof/>
            <w:webHidden/>
          </w:rPr>
          <w:instrText xml:space="preserve"> PAGEREF _Toc251258379 \h </w:instrText>
        </w:r>
        <w:r w:rsidR="00C2161E" w:rsidRPr="00CA1087">
          <w:rPr>
            <w:rFonts w:ascii="Exo 2" w:hAnsi="Exo 2"/>
            <w:noProof/>
            <w:webHidden/>
          </w:rPr>
        </w:r>
        <w:r w:rsidR="00C2161E" w:rsidRPr="00CA1087">
          <w:rPr>
            <w:rFonts w:ascii="Exo 2" w:hAnsi="Exo 2"/>
            <w:noProof/>
            <w:webHidden/>
          </w:rPr>
          <w:fldChar w:fldCharType="separate"/>
        </w:r>
        <w:r w:rsidR="00CA1087" w:rsidRPr="00CA1087">
          <w:rPr>
            <w:rFonts w:ascii="Exo 2" w:hAnsi="Exo 2"/>
            <w:noProof/>
            <w:webHidden/>
          </w:rPr>
          <w:t>3</w:t>
        </w:r>
        <w:r w:rsidR="00C2161E" w:rsidRPr="00CA1087">
          <w:rPr>
            <w:rFonts w:ascii="Exo 2" w:hAnsi="Exo 2"/>
            <w:noProof/>
            <w:webHidden/>
          </w:rPr>
          <w:fldChar w:fldCharType="end"/>
        </w:r>
      </w:hyperlink>
    </w:p>
    <w:p w14:paraId="0129BD0C" w14:textId="77777777" w:rsidR="00C2161E" w:rsidRPr="00CA1087" w:rsidRDefault="006F14F3">
      <w:pPr>
        <w:pStyle w:val="Sumrio2"/>
        <w:rPr>
          <w:rFonts w:ascii="Exo 2" w:hAnsi="Exo 2"/>
          <w:sz w:val="22"/>
          <w:szCs w:val="22"/>
        </w:rPr>
      </w:pPr>
      <w:hyperlink w:anchor="_Toc251258380" w:history="1">
        <w:r w:rsidR="00C2161E" w:rsidRPr="00CA1087">
          <w:rPr>
            <w:rStyle w:val="Hyperlink"/>
            <w:rFonts w:ascii="Exo 2" w:hAnsi="Exo 2"/>
          </w:rPr>
          <w:t>12.2</w:t>
        </w:r>
        <w:r w:rsidR="00C2161E" w:rsidRPr="00CA1087">
          <w:rPr>
            <w:rFonts w:ascii="Exo 2" w:hAnsi="Exo 2"/>
            <w:sz w:val="22"/>
            <w:szCs w:val="22"/>
          </w:rPr>
          <w:tab/>
        </w:r>
        <w:r w:rsidR="00C2161E" w:rsidRPr="00CA1087">
          <w:rPr>
            <w:rStyle w:val="Hyperlink"/>
            <w:rFonts w:ascii="Exo 2" w:hAnsi="Exo 2"/>
          </w:rPr>
          <w:t>Diagrama de Seqüência</w:t>
        </w:r>
        <w:r w:rsidR="00C2161E" w:rsidRPr="00CA1087">
          <w:rPr>
            <w:rFonts w:ascii="Exo 2" w:hAnsi="Exo 2"/>
            <w:webHidden/>
          </w:rPr>
          <w:tab/>
        </w:r>
        <w:r w:rsidR="00C2161E" w:rsidRPr="00CA1087">
          <w:rPr>
            <w:rFonts w:ascii="Exo 2" w:hAnsi="Exo 2"/>
            <w:webHidden/>
          </w:rPr>
          <w:fldChar w:fldCharType="begin"/>
        </w:r>
        <w:r w:rsidR="00C2161E" w:rsidRPr="00CA1087">
          <w:rPr>
            <w:rFonts w:ascii="Exo 2" w:hAnsi="Exo 2"/>
            <w:webHidden/>
          </w:rPr>
          <w:instrText xml:space="preserve"> PAGEREF _Toc251258380 \h </w:instrText>
        </w:r>
        <w:r w:rsidR="00C2161E" w:rsidRPr="00CA1087">
          <w:rPr>
            <w:rFonts w:ascii="Exo 2" w:hAnsi="Exo 2"/>
            <w:webHidden/>
          </w:rPr>
        </w:r>
        <w:r w:rsidR="00C2161E" w:rsidRPr="00CA1087">
          <w:rPr>
            <w:rFonts w:ascii="Exo 2" w:hAnsi="Exo 2"/>
            <w:webHidden/>
          </w:rPr>
          <w:fldChar w:fldCharType="separate"/>
        </w:r>
        <w:r w:rsidR="00CA1087" w:rsidRPr="00CA1087">
          <w:rPr>
            <w:rFonts w:ascii="Exo 2" w:hAnsi="Exo 2"/>
            <w:webHidden/>
          </w:rPr>
          <w:t>3</w:t>
        </w:r>
        <w:r w:rsidR="00C2161E" w:rsidRPr="00CA1087">
          <w:rPr>
            <w:rFonts w:ascii="Exo 2" w:hAnsi="Exo 2"/>
            <w:webHidden/>
          </w:rPr>
          <w:fldChar w:fldCharType="end"/>
        </w:r>
      </w:hyperlink>
    </w:p>
    <w:p w14:paraId="39463187" w14:textId="77777777" w:rsidR="00AD45D7" w:rsidRPr="00CA1087" w:rsidRDefault="00C90635" w:rsidP="00EA0169">
      <w:pPr>
        <w:pStyle w:val="Sumrio2"/>
        <w:rPr>
          <w:rFonts w:ascii="Exo 2" w:hAnsi="Exo 2" w:cs="Arial"/>
        </w:rPr>
      </w:pPr>
      <w:r w:rsidRPr="00CA1087">
        <w:rPr>
          <w:rFonts w:ascii="Exo 2" w:hAnsi="Exo 2"/>
          <w:u w:color="FFFFFF"/>
        </w:rPr>
        <w:fldChar w:fldCharType="end"/>
      </w:r>
    </w:p>
    <w:p w14:paraId="54E6DC6A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37A2A1AE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75215B83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1BC09F7C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47B32B4B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3F90AE85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2C83E8BA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5B83FB30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7148558C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7F06D863" w14:textId="7F9B1B69" w:rsidR="003A6762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7C77996E" w14:textId="13460EC5" w:rsidR="00187E71" w:rsidRDefault="00187E71" w:rsidP="005B6183">
      <w:pPr>
        <w:jc w:val="both"/>
        <w:rPr>
          <w:rFonts w:ascii="Exo 2" w:hAnsi="Exo 2" w:cs="Arial"/>
          <w:sz w:val="20"/>
          <w:szCs w:val="20"/>
        </w:rPr>
      </w:pPr>
    </w:p>
    <w:p w14:paraId="01B14E26" w14:textId="0A0FAC39" w:rsidR="00187E71" w:rsidRDefault="00187E71" w:rsidP="005B6183">
      <w:pPr>
        <w:jc w:val="both"/>
        <w:rPr>
          <w:rFonts w:ascii="Exo 2" w:hAnsi="Exo 2" w:cs="Arial"/>
          <w:sz w:val="20"/>
          <w:szCs w:val="20"/>
        </w:rPr>
      </w:pPr>
    </w:p>
    <w:p w14:paraId="164EC4D4" w14:textId="77777777" w:rsidR="00187E71" w:rsidRPr="00CA1087" w:rsidRDefault="00187E71" w:rsidP="005B6183">
      <w:pPr>
        <w:jc w:val="both"/>
        <w:rPr>
          <w:rFonts w:ascii="Exo 2" w:hAnsi="Exo 2" w:cs="Arial"/>
          <w:sz w:val="20"/>
          <w:szCs w:val="20"/>
        </w:rPr>
      </w:pPr>
    </w:p>
    <w:p w14:paraId="44A849F9" w14:textId="77777777" w:rsidR="003A6762" w:rsidRPr="00CA1087" w:rsidRDefault="00C2161E" w:rsidP="00C2161E">
      <w:pPr>
        <w:tabs>
          <w:tab w:val="left" w:pos="2001"/>
        </w:tabs>
        <w:jc w:val="both"/>
        <w:rPr>
          <w:rFonts w:ascii="Exo 2" w:hAnsi="Exo 2" w:cs="Arial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ab/>
      </w:r>
    </w:p>
    <w:p w14:paraId="072AA09D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096061A2" w14:textId="77777777" w:rsidR="003A6762" w:rsidRPr="00CA1087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518E38FA" w14:textId="061386CC" w:rsidR="003A6762" w:rsidRDefault="003A6762" w:rsidP="005B6183">
      <w:pPr>
        <w:jc w:val="both"/>
        <w:rPr>
          <w:rFonts w:ascii="Exo 2" w:hAnsi="Exo 2" w:cs="Arial"/>
          <w:sz w:val="20"/>
          <w:szCs w:val="20"/>
        </w:rPr>
      </w:pPr>
    </w:p>
    <w:p w14:paraId="3626FBE7" w14:textId="109AA4D0" w:rsidR="00220731" w:rsidRDefault="00220731" w:rsidP="005B6183">
      <w:pPr>
        <w:jc w:val="both"/>
        <w:rPr>
          <w:rFonts w:ascii="Exo 2" w:hAnsi="Exo 2" w:cs="Arial"/>
          <w:sz w:val="20"/>
          <w:szCs w:val="20"/>
        </w:rPr>
      </w:pPr>
    </w:p>
    <w:p w14:paraId="17B17583" w14:textId="77777777" w:rsidR="00220731" w:rsidRPr="00CA1087" w:rsidRDefault="00220731" w:rsidP="005B6183">
      <w:pPr>
        <w:jc w:val="both"/>
        <w:rPr>
          <w:rFonts w:ascii="Exo 2" w:hAnsi="Exo 2" w:cs="Arial"/>
          <w:sz w:val="20"/>
          <w:szCs w:val="20"/>
        </w:rPr>
      </w:pPr>
    </w:p>
    <w:p w14:paraId="6BD7AD12" w14:textId="77777777" w:rsidR="00722C3D" w:rsidRPr="00C24E2B" w:rsidRDefault="00DE6498" w:rsidP="00722C3D">
      <w:pPr>
        <w:pStyle w:val="Ttulo1"/>
        <w:rPr>
          <w:rFonts w:ascii="Frutiger 57 Condensed" w:hAnsi="Frutiger 57 Condensed"/>
        </w:rPr>
      </w:pPr>
      <w:bookmarkStart w:id="1" w:name="_Toc239163592"/>
      <w:bookmarkStart w:id="2" w:name="_Toc239759217"/>
      <w:bookmarkStart w:id="3" w:name="_Toc251258346"/>
      <w:r w:rsidRPr="00C24E2B">
        <w:rPr>
          <w:rFonts w:ascii="Frutiger 57 Condensed" w:hAnsi="Frutiger 57 Condensed"/>
        </w:rPr>
        <w:lastRenderedPageBreak/>
        <w:t>Identificação</w:t>
      </w:r>
      <w:bookmarkStart w:id="4" w:name="_Toc239163593"/>
      <w:bookmarkEnd w:id="1"/>
      <w:bookmarkEnd w:id="2"/>
      <w:bookmarkEnd w:id="3"/>
    </w:p>
    <w:tbl>
      <w:tblPr>
        <w:tblW w:w="94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5713"/>
      </w:tblGrid>
      <w:tr w:rsidR="00722C3D" w:rsidRPr="00722C3D" w14:paraId="4C4AB322" w14:textId="77777777" w:rsidTr="00722C3D">
        <w:trPr>
          <w:trHeight w:val="315"/>
        </w:trPr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177869" w14:textId="77777777" w:rsidR="00722C3D" w:rsidRPr="00722C3D" w:rsidRDefault="00722C3D" w:rsidP="00722C3D">
            <w:pPr>
              <w:rPr>
                <w:rFonts w:ascii="Segoe UI" w:hAnsi="Segoe UI" w:cs="Segoe UI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sz w:val="20"/>
                <w:szCs w:val="20"/>
              </w:rPr>
              <w:t>Sistema </w:t>
            </w:r>
          </w:p>
        </w:tc>
        <w:tc>
          <w:tcPr>
            <w:tcW w:w="5713" w:type="dxa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732B23" w14:textId="77777777" w:rsidR="00722C3D" w:rsidRPr="00722C3D" w:rsidRDefault="00722C3D" w:rsidP="00722C3D">
            <w:pPr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MYD</w:t>
            </w:r>
          </w:p>
        </w:tc>
      </w:tr>
      <w:tr w:rsidR="00722C3D" w:rsidRPr="00722C3D" w14:paraId="627D4569" w14:textId="77777777" w:rsidTr="00722C3D">
        <w:trPr>
          <w:trHeight w:val="315"/>
        </w:trPr>
        <w:tc>
          <w:tcPr>
            <w:tcW w:w="378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6FBE3" w14:textId="77777777" w:rsidR="00722C3D" w:rsidRPr="00722C3D" w:rsidRDefault="00722C3D" w:rsidP="00722C3D">
            <w:pPr>
              <w:rPr>
                <w:rFonts w:ascii="Segoe UI" w:hAnsi="Segoe UI" w:cs="Segoe UI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sz w:val="20"/>
                <w:szCs w:val="20"/>
              </w:rPr>
              <w:t>Número da Solicitação 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A19D1" w14:textId="77777777" w:rsidR="00722C3D" w:rsidRPr="00722C3D" w:rsidRDefault="00722C3D" w:rsidP="00722C3D">
            <w:pPr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04</w:t>
            </w:r>
            <w:r w:rsidRPr="00722C3D">
              <w:rPr>
                <w:rFonts w:ascii="Segoe UI" w:hAnsi="Segoe UI" w:cs="Segoe UI"/>
                <w:color w:val="0070C0"/>
                <w:sz w:val="20"/>
                <w:szCs w:val="20"/>
              </w:rPr>
              <w:t> </w:t>
            </w:r>
          </w:p>
        </w:tc>
      </w:tr>
      <w:tr w:rsidR="00722C3D" w:rsidRPr="00722C3D" w14:paraId="7B400C12" w14:textId="77777777" w:rsidTr="00722C3D">
        <w:trPr>
          <w:trHeight w:val="315"/>
        </w:trPr>
        <w:tc>
          <w:tcPr>
            <w:tcW w:w="3780" w:type="dxa"/>
            <w:tcBorders>
              <w:top w:val="nil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DCA8DA" w14:textId="77777777" w:rsidR="00722C3D" w:rsidRPr="00722C3D" w:rsidRDefault="00722C3D" w:rsidP="00722C3D">
            <w:pPr>
              <w:rPr>
                <w:rFonts w:ascii="Segoe UI" w:hAnsi="Segoe UI" w:cs="Segoe UI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sz w:val="20"/>
                <w:szCs w:val="20"/>
              </w:rPr>
              <w:t>Analista Responsável 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6BFFB" w14:textId="77777777" w:rsidR="00722C3D" w:rsidRPr="00722C3D" w:rsidRDefault="00722C3D" w:rsidP="00722C3D">
            <w:pPr>
              <w:rPr>
                <w:rFonts w:ascii="Segoe UI" w:hAnsi="Segoe UI" w:cs="Segoe UI"/>
                <w:b/>
                <w:bCs/>
                <w:color w:val="C00000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b/>
                <w:bCs/>
                <w:color w:val="C00000"/>
                <w:sz w:val="20"/>
                <w:szCs w:val="20"/>
              </w:rPr>
              <w:t>NOME PROFESSOR</w:t>
            </w:r>
          </w:p>
        </w:tc>
      </w:tr>
      <w:tr w:rsidR="00722C3D" w:rsidRPr="00722C3D" w14:paraId="251DBEEE" w14:textId="77777777" w:rsidTr="00722C3D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1C1389" w14:textId="77777777" w:rsidR="00722C3D" w:rsidRPr="00722C3D" w:rsidRDefault="00722C3D" w:rsidP="00722C3D">
            <w:pPr>
              <w:rPr>
                <w:rFonts w:ascii="Segoe UI" w:hAnsi="Segoe UI" w:cs="Segoe UI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sz w:val="20"/>
                <w:szCs w:val="20"/>
              </w:rPr>
              <w:t>Versão </w:t>
            </w:r>
          </w:p>
        </w:tc>
        <w:tc>
          <w:tcPr>
            <w:tcW w:w="57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6587E" w14:textId="27FF8FDD" w:rsidR="00722C3D" w:rsidRPr="00722C3D" w:rsidRDefault="00722C3D" w:rsidP="00722C3D">
            <w:pPr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</w:pPr>
            <w:r w:rsidRPr="00722C3D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V 1.</w:t>
            </w:r>
            <w:r w:rsidR="00187E71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4</w:t>
            </w:r>
            <w:r w:rsidRPr="00722C3D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.</w:t>
            </w:r>
            <w:r w:rsidR="00187E71">
              <w:rPr>
                <w:rFonts w:ascii="Segoe UI" w:hAnsi="Segoe UI" w:cs="Segoe UI"/>
                <w:b/>
                <w:bCs/>
                <w:color w:val="0070C0"/>
                <w:sz w:val="20"/>
                <w:szCs w:val="20"/>
              </w:rPr>
              <w:t>8</w:t>
            </w:r>
            <w:r w:rsidRPr="00722C3D">
              <w:rPr>
                <w:rFonts w:ascii="Segoe UI" w:hAnsi="Segoe UI" w:cs="Segoe UI"/>
                <w:color w:val="0070C0"/>
                <w:sz w:val="20"/>
                <w:szCs w:val="20"/>
              </w:rPr>
              <w:t> </w:t>
            </w:r>
          </w:p>
        </w:tc>
      </w:tr>
    </w:tbl>
    <w:p w14:paraId="726C4C4C" w14:textId="0EC9B955" w:rsidR="00DE6498" w:rsidRPr="00CA1087" w:rsidRDefault="00DE6498" w:rsidP="00722C3D">
      <w:pPr>
        <w:pStyle w:val="Ttulo1"/>
        <w:numPr>
          <w:ilvl w:val="0"/>
          <w:numId w:val="0"/>
        </w:numPr>
        <w:rPr>
          <w:rFonts w:ascii="Exo 2" w:hAnsi="Exo 2"/>
        </w:rPr>
      </w:pPr>
    </w:p>
    <w:p w14:paraId="3FB7F193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5" w:name="_Toc239759218"/>
      <w:bookmarkStart w:id="6" w:name="_Toc251258347"/>
      <w:r w:rsidRPr="00C24E2B">
        <w:rPr>
          <w:rFonts w:ascii="Frutiger 57 Condensed" w:hAnsi="Frutiger 57 Condensed"/>
        </w:rPr>
        <w:t>Descrição da Demanda</w:t>
      </w:r>
      <w:bookmarkEnd w:id="4"/>
      <w:bookmarkEnd w:id="5"/>
      <w:bookmarkEnd w:id="6"/>
    </w:p>
    <w:p w14:paraId="48234186" w14:textId="77777777" w:rsidR="005E14B8" w:rsidRPr="00420A0F" w:rsidRDefault="005E14B8" w:rsidP="005E14B8">
      <w:pPr>
        <w:rPr>
          <w:rFonts w:cs="Segoe UI"/>
          <w:lang w:eastAsia="en-US"/>
        </w:rPr>
      </w:pPr>
      <w:r w:rsidRPr="00420A0F">
        <w:rPr>
          <w:rFonts w:cs="Segoe UI"/>
          <w:lang w:eastAsia="en-US"/>
        </w:rPr>
        <w:t xml:space="preserve">As pessoas quando solicitam um novo serviço, como por exemplo um novo cartão de crédito, ou até mesmo um empréstimo, é feita uma consulta de seus “status” financeiros referentes a contas em seu nome, contas pagas, contas atrasadas, bens que possuí, consultando os recursos financeiros onde são clientes, e a partir disso tomam uma decisão de aprovar ou não o pedido. O cliente em sua visão só enxerga o ser aprovado ou não, mas o que acontece realmente, como consultas de seu nome por exemplo, nós não vemos. O projeto tem como objetivo uma plataforma na qual iremos centralizar todos os dados de pessoas físicas que as empresas atualmente têm da população, a plataforma </w:t>
      </w:r>
      <w:r>
        <w:rPr>
          <w:rFonts w:cs="Segoe UI"/>
          <w:lang w:eastAsia="en-US"/>
        </w:rPr>
        <w:t>é</w:t>
      </w:r>
      <w:r w:rsidRPr="00420A0F">
        <w:rPr>
          <w:rFonts w:cs="Segoe UI"/>
          <w:lang w:eastAsia="en-US"/>
        </w:rPr>
        <w:t xml:space="preserve"> para ajudar as empresas na adequação na nova lei de LGPD, Lei Geral de Proteção de Dados, lei na qual obriga toda e qualquer empresa que tem dados seus precisa ter de ser transparente em relação a isso, ou seja, se a empresa “X” tem seus dados, ela é obrigada a te mostrar quais são esses dados, e você tem o direito de falar para apagar se for de sua vontade, obrigando-a a apagá-los. Nossa aplicação é um serviço onde empresas conveniadas a nós irão todos os seus dados. Realizando o cadastro no nosso sistema, consumimos uma API, a qual captura essas suas informações de todas as empresas que têm seus dados, e mostramos todas as empresas que possuem seus dados cadastrados, caso quiser detalhes criamos tela detalhada de empresas, centralizando assim todos os seus dados para consulta. Os benefícios da demanda são: a automatização e melhoria dos processos, para contribuir para a qualidade e a continuidade dos serviços na empresa, possibilitar a autodeterminação dos titulares de dados coletados pelos nossos clientes e fornecer um meio confiável para disponibilização dos dados dos titulares.</w:t>
      </w:r>
    </w:p>
    <w:p w14:paraId="49193FD5" w14:textId="77777777" w:rsidR="00DE6498" w:rsidRPr="00CA1087" w:rsidRDefault="00DE6498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68B29E07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7" w:name="_Toc231968319"/>
      <w:bookmarkStart w:id="8" w:name="_Toc239163594"/>
      <w:bookmarkStart w:id="9" w:name="_Toc239759219"/>
      <w:bookmarkStart w:id="10" w:name="_Toc251258348"/>
      <w:r w:rsidRPr="00C24E2B">
        <w:rPr>
          <w:rFonts w:ascii="Frutiger 57 Condensed" w:hAnsi="Frutiger 57 Condensed"/>
        </w:rPr>
        <w:t>Parecer Quanto a Viabilidade Técnica da Solução</w:t>
      </w:r>
      <w:bookmarkEnd w:id="7"/>
      <w:bookmarkEnd w:id="8"/>
      <w:bookmarkEnd w:id="9"/>
      <w:bookmarkEnd w:id="10"/>
    </w:p>
    <w:p w14:paraId="4FB0D7B4" w14:textId="77777777" w:rsidR="00B7712F" w:rsidRDefault="00B7712F" w:rsidP="00B7712F">
      <w:pPr>
        <w:spacing w:line="276" w:lineRule="auto"/>
        <w:ind w:firstLine="708"/>
        <w:jc w:val="both"/>
        <w:rPr>
          <w:rFonts w:cs="Arial"/>
          <w:sz w:val="20"/>
          <w:szCs w:val="20"/>
        </w:rPr>
      </w:pPr>
      <w:r>
        <w:t>Sua implementação é viável, dada a disponibilidade dos recursos envolvidos no projeto, pois, existem algumas situações que propiciam isso. Hoje as tecnologias estão contribuindo para com o desenvolvimento do mesmo. Quando no seu decorrer é solicitado algo, podendo ser técnico ou não, o sistema dependerá de tal elemento. Tal informação pode ser acessada a qualquer momento e em qualquer lugar através de aparelho com acesso à Internet. Levamos em consideração fatores como conhecimento técnico dos integrantes e suas restrições, prazo, entre outros. O cronograma do projeto já foi idealizado e possui tempo suficiente no caso de alguns dos riscos previstos realmente acontecerem apesar do curto prazo.</w:t>
      </w:r>
    </w:p>
    <w:p w14:paraId="4E4FF25A" w14:textId="23E135E8" w:rsidR="00B7712F" w:rsidRDefault="00B7712F" w:rsidP="00B7712F">
      <w:pPr>
        <w:spacing w:line="276" w:lineRule="auto"/>
        <w:ind w:firstLine="708"/>
        <w:jc w:val="both"/>
        <w:rPr>
          <w:rFonts w:cs="Arial"/>
        </w:rPr>
      </w:pPr>
      <w:r w:rsidRPr="338E6F2F">
        <w:rPr>
          <w:rFonts w:cs="Arial"/>
        </w:rPr>
        <w:lastRenderedPageBreak/>
        <w:t>Projeto significa algo que possui início, meio e fim. No seu decorrer, pode vir a calhar algum(s) problema(s). Para nossa maior segurança, foram mapeados os riscos, com possíveis eventos, categoria, consequência e medidas a serem tomadas caso tais eventos aconteçam.</w:t>
      </w:r>
    </w:p>
    <w:p w14:paraId="11DDCF3D" w14:textId="635AC4C4" w:rsidR="00B7712F" w:rsidRDefault="00B7712F" w:rsidP="00B7712F">
      <w:pPr>
        <w:spacing w:line="276" w:lineRule="auto"/>
        <w:ind w:firstLine="708"/>
        <w:jc w:val="both"/>
        <w:rPr>
          <w:rFonts w:cs="Arial"/>
        </w:rPr>
      </w:pPr>
    </w:p>
    <w:p w14:paraId="2C3B6FD1" w14:textId="7F3D6BE1" w:rsidR="00C85598" w:rsidRDefault="00C85598" w:rsidP="00B7712F">
      <w:pPr>
        <w:spacing w:line="276" w:lineRule="auto"/>
        <w:ind w:firstLine="708"/>
        <w:jc w:val="both"/>
        <w:rPr>
          <w:rFonts w:cs="Arial"/>
        </w:rPr>
      </w:pPr>
    </w:p>
    <w:tbl>
      <w:tblPr>
        <w:tblW w:w="92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"/>
        <w:gridCol w:w="2026"/>
        <w:gridCol w:w="1932"/>
        <w:gridCol w:w="2332"/>
        <w:gridCol w:w="2365"/>
      </w:tblGrid>
      <w:tr w:rsidR="00B7712F" w:rsidRPr="00B7712F" w14:paraId="2F2955D5" w14:textId="77777777" w:rsidTr="004B687D">
        <w:trPr>
          <w:trHeight w:val="315"/>
        </w:trPr>
        <w:tc>
          <w:tcPr>
            <w:tcW w:w="9207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000000" w:fill="004B8D"/>
            <w:noWrap/>
            <w:vAlign w:val="center"/>
            <w:hideMark/>
          </w:tcPr>
          <w:p w14:paraId="5BE65A76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Gestão de riscos</w:t>
            </w:r>
          </w:p>
        </w:tc>
      </w:tr>
      <w:tr w:rsidR="00B7712F" w:rsidRPr="00B7712F" w14:paraId="0DED974D" w14:textId="77777777" w:rsidTr="004B687D">
        <w:trPr>
          <w:trHeight w:val="315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5FCE949C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13280269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Evento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00F1328A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Categoria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402C9B0B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Consequência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0A44D6B5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Medidas</w:t>
            </w:r>
          </w:p>
        </w:tc>
      </w:tr>
      <w:tr w:rsidR="00B7712F" w:rsidRPr="00B7712F" w14:paraId="7DD693FF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6ED22BA1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t>1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FE0A458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Não cumprimento dos requisitos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380D8A5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Gerenciamento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A80817E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Implicará na não entrega do produto final completo, sendo necessárias adaptações de última hora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EF4BBD5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Fazer daily meetings e outros acompanhamentos, a fim de acompanhar individualmente o desempenho de cada membro do time. Assim que for detectada a possibilidade de um atraso, tomar uma medida para evitá-lo</w:t>
            </w:r>
          </w:p>
        </w:tc>
      </w:tr>
      <w:tr w:rsidR="00B7712F" w:rsidRPr="00B7712F" w14:paraId="4902333B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2BF891A1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t>2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79F787DB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Turn Over da equipe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2823C982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Externo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7FF637E5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Implicará na redução da produtividade do time como um todo, podendo causar atrasos ou não cumprimento de requisitos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23CB4AD3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Não há o que ser feito caso alguém precise sair, apenas aceitar e tentar contornar o problema com o time restante</w:t>
            </w:r>
          </w:p>
        </w:tc>
      </w:tr>
      <w:tr w:rsidR="00B7712F" w:rsidRPr="00B7712F" w14:paraId="36DD3DE5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74742936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t>3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75DE119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Falhas de especificação do projeto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579145E3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Organizacional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B32EC1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Implicará em retrabalho, que pode acarretar atrasos ou não cumprimento de requisitos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6B97BA91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Fazer reuniões de brainstorm e definição, para que, com mais pessoas, possamos notar as adversidades do projeto</w:t>
            </w:r>
          </w:p>
        </w:tc>
      </w:tr>
      <w:tr w:rsidR="00B7712F" w:rsidRPr="00B7712F" w14:paraId="32FB7E4F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609C3F59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lastRenderedPageBreak/>
              <w:t>4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65372C45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Queda de produtividade individual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10AA4556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Gerenciamento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6F32A7CA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Poderá implicar em overload no time, podendo causar atrasos e não cumprimento dos requisitos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055BEF6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Fazer rodadas de feedback a fim de notar quais são as necessidades individuais de cada membro do time, a fim de tentar supri-las</w:t>
            </w:r>
          </w:p>
        </w:tc>
      </w:tr>
      <w:tr w:rsidR="00B7712F" w:rsidRPr="00B7712F" w14:paraId="481F755F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75297244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t>5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5211852D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Queda de produtividade do time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52EED89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Gerenciamento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45B609B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Implicará em atrasos nas entregas consequentemente em não cumprimento dos requisitos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0961138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Fazer rodadas de feedback a fim de notar quais são as necessidades do time, a fim de tentar supri-las</w:t>
            </w:r>
          </w:p>
        </w:tc>
      </w:tr>
      <w:tr w:rsidR="00B7712F" w:rsidRPr="00B7712F" w14:paraId="136AA828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79E6AA3B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t>6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211D88C7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Falta de conhecimento específico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0515112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Técnico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143F3333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Implicará em atrasos nas entregas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579BE9F1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Fazer treinamentos de conhecimento específico, a fim de nivelar o time. Conhecimentos pontuais devem ser passados a quem tem curva de aprendizado acelerada</w:t>
            </w:r>
          </w:p>
        </w:tc>
      </w:tr>
      <w:tr w:rsidR="00B7712F" w:rsidRPr="00B7712F" w14:paraId="229406AB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7DC1C5B1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lastRenderedPageBreak/>
              <w:t>7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DCA1C3A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Falta de recurso específico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1DA9998A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Gerenciamento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0E740D0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Implicará em atrasos nas entregas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152409AE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Levantar os recursos necessários, a fim de orçar. Caso necessário, dividir as despesas com o time</w:t>
            </w:r>
          </w:p>
        </w:tc>
      </w:tr>
      <w:tr w:rsidR="00B7712F" w:rsidRPr="00B7712F" w14:paraId="71C8E228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23D09947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t>8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1494F36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Retrabalho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3149F87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Gerenciamento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DCD4BA9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Implicará em atrasos nas entregas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47DC8436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000000"/>
                <w:sz w:val="20"/>
                <w:szCs w:val="20"/>
              </w:rPr>
              <w:t>Detalhando bem cada processo e garantindo que os indivíduos continuem o que deram início</w:t>
            </w:r>
          </w:p>
        </w:tc>
      </w:tr>
      <w:tr w:rsidR="00B7712F" w:rsidRPr="00B7712F" w14:paraId="5A5A289D" w14:textId="77777777" w:rsidTr="004B687D">
        <w:trPr>
          <w:trHeight w:val="3000"/>
        </w:trPr>
        <w:tc>
          <w:tcPr>
            <w:tcW w:w="552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429910DE" w14:textId="77777777" w:rsidR="00B7712F" w:rsidRPr="00B7712F" w:rsidRDefault="00B7712F" w:rsidP="00B7712F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B7712F">
              <w:rPr>
                <w:rFonts w:ascii="Arial" w:hAnsi="Arial" w:cs="Arial"/>
                <w:color w:val="FFFFFF"/>
                <w:sz w:val="20"/>
                <w:szCs w:val="20"/>
              </w:rPr>
              <w:t>9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0528E3B4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Atrasos nas entregas</w:t>
            </w:r>
          </w:p>
        </w:tc>
        <w:tc>
          <w:tcPr>
            <w:tcW w:w="19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0CB415B5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Gerenciamento</w:t>
            </w:r>
          </w:p>
        </w:tc>
        <w:tc>
          <w:tcPr>
            <w:tcW w:w="2332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73B185C3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Implicará em não cumprimento dos requisitos</w:t>
            </w:r>
          </w:p>
        </w:tc>
        <w:tc>
          <w:tcPr>
            <w:tcW w:w="236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2F2F2"/>
            <w:vAlign w:val="center"/>
            <w:hideMark/>
          </w:tcPr>
          <w:p w14:paraId="7C656ED7" w14:textId="77777777" w:rsidR="00B7712F" w:rsidRPr="00B7712F" w:rsidRDefault="00B7712F" w:rsidP="00B7712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7712F">
              <w:rPr>
                <w:rFonts w:ascii="Arial" w:hAnsi="Arial" w:cs="Arial"/>
                <w:sz w:val="20"/>
                <w:szCs w:val="20"/>
              </w:rPr>
              <w:t>Jogar planning poker com o time, garantindo que o time concorde com a entrega. Acompanhar de perto o andamento, e manobrar o time conforme necessário</w:t>
            </w:r>
          </w:p>
        </w:tc>
      </w:tr>
    </w:tbl>
    <w:p w14:paraId="6B93EE64" w14:textId="77777777" w:rsidR="00B7712F" w:rsidRPr="00E74FF1" w:rsidRDefault="00B7712F" w:rsidP="00B7712F">
      <w:pPr>
        <w:spacing w:line="276" w:lineRule="auto"/>
        <w:ind w:firstLine="708"/>
        <w:jc w:val="both"/>
        <w:rPr>
          <w:rFonts w:cs="Arial"/>
        </w:rPr>
      </w:pPr>
    </w:p>
    <w:p w14:paraId="4035169A" w14:textId="77777777" w:rsidR="00B7712F" w:rsidRPr="00CA1087" w:rsidRDefault="00B7712F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74ABB7B6" w14:textId="77777777" w:rsidR="00DE6498" w:rsidRPr="00CA1087" w:rsidRDefault="00DE6498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7AB3A91D" w14:textId="5324F27B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11" w:name="_Toc239163595"/>
      <w:bookmarkStart w:id="12" w:name="_Toc239759220"/>
      <w:bookmarkStart w:id="13" w:name="_Toc251258349"/>
      <w:r w:rsidRPr="00C24E2B">
        <w:rPr>
          <w:rFonts w:ascii="Frutiger 57 Condensed" w:hAnsi="Frutiger 57 Condensed"/>
        </w:rPr>
        <w:t>Descrição da Análise Técnica</w:t>
      </w:r>
      <w:bookmarkEnd w:id="11"/>
      <w:bookmarkEnd w:id="12"/>
      <w:bookmarkEnd w:id="13"/>
      <w:r w:rsidR="00B33F3C" w:rsidRPr="00C24E2B">
        <w:rPr>
          <w:rFonts w:ascii="Frutiger 57 Condensed" w:hAnsi="Frutiger 57 Condensed"/>
        </w:rPr>
        <w:t xml:space="preserve"> </w:t>
      </w:r>
      <w:r w:rsidR="00B33F3C" w:rsidRPr="00C24E2B">
        <w:rPr>
          <w:rFonts w:ascii="Frutiger 57 Condensed" w:hAnsi="Frutiger 57 Condensed"/>
          <w:color w:val="FF0000"/>
        </w:rPr>
        <w:t>REVER</w:t>
      </w:r>
    </w:p>
    <w:p w14:paraId="6FDB9EEA" w14:textId="77777777" w:rsidR="00B33F3C" w:rsidRDefault="00B33F3C" w:rsidP="00B33F3C">
      <w:pPr>
        <w:spacing w:line="276" w:lineRule="auto"/>
        <w:ind w:firstLine="397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Foi desenvolvida uma solução baseada em Provedor de Nuvem AWS. Para melhor gerenciamento do ambiente, utilizamos a ferramenta Rancher, sendo composta por um Serviço de Nuvem (AWS), na modalidade paga, onde estão alocadas máquinas virtuais nas quais a aplicação fica hospedada. Este é o local onde não só são elaborados testes, mas também onde se encontra a aplicação, tendo vantagem em redução de custo, como por exemplo, hardware físico. Em sua página inicial é encontrado um pequeno painel que </w:t>
      </w:r>
      <w:r>
        <w:rPr>
          <w:rFonts w:cs="Arial"/>
          <w:sz w:val="20"/>
          <w:szCs w:val="20"/>
        </w:rPr>
        <w:lastRenderedPageBreak/>
        <w:t>possibilita controlar nas máquinas quais são os containers, nos quais possuem uma parte da aplicação, sendo elas o Banco de Dados, o Back-End e o Front-End, ressaltando que todas as máquinas possuem um container.               Nós desfrutamos de 3 (três) máquinas, com as mesmas configurações de hardware. Optamos por uma onde utilizamos para a plataforma, e as duas outras está alocado o ambiente. Realizamos o Load Balance (Clusters), por exemplo, ele consome uma máquina, caso essa máquina venha a “cair”, a outra fica responsável pelo ambiente.</w:t>
      </w:r>
    </w:p>
    <w:p w14:paraId="745EB1E5" w14:textId="77777777" w:rsidR="00B33F3C" w:rsidRPr="00CA1087" w:rsidRDefault="00B33F3C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160745A6" w14:textId="77777777" w:rsidR="00DE6498" w:rsidRPr="00CA1087" w:rsidRDefault="00DE6498" w:rsidP="00DE6498">
      <w:pPr>
        <w:spacing w:line="276" w:lineRule="auto"/>
        <w:jc w:val="both"/>
        <w:rPr>
          <w:rFonts w:ascii="Exo 2" w:hAnsi="Exo 2" w:cs="Arial"/>
          <w:bCs/>
          <w:sz w:val="20"/>
          <w:szCs w:val="20"/>
        </w:rPr>
      </w:pPr>
    </w:p>
    <w:p w14:paraId="3007C095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14" w:name="_Toc239163596"/>
      <w:bookmarkStart w:id="15" w:name="_Toc239759221"/>
      <w:bookmarkStart w:id="16" w:name="_Toc251258350"/>
      <w:r w:rsidRPr="00C24E2B">
        <w:rPr>
          <w:rFonts w:ascii="Frutiger 57 Condensed" w:hAnsi="Frutiger 57 Condensed"/>
        </w:rPr>
        <w:t>Arquitetura</w:t>
      </w:r>
      <w:bookmarkEnd w:id="14"/>
      <w:bookmarkEnd w:id="15"/>
      <w:bookmarkEnd w:id="16"/>
    </w:p>
    <w:p w14:paraId="3473CE59" w14:textId="77777777" w:rsidR="00DE6498" w:rsidRPr="00C24E2B" w:rsidRDefault="00DE6498" w:rsidP="00C24E2B">
      <w:pPr>
        <w:pStyle w:val="Ttulo2"/>
      </w:pPr>
      <w:bookmarkStart w:id="17" w:name="_Toc239163597"/>
      <w:bookmarkStart w:id="18" w:name="_Toc239759222"/>
      <w:bookmarkStart w:id="19" w:name="_Toc251258351"/>
      <w:r w:rsidRPr="00C24E2B">
        <w:t>Diagrama</w:t>
      </w:r>
      <w:bookmarkEnd w:id="17"/>
      <w:bookmarkEnd w:id="18"/>
      <w:bookmarkEnd w:id="19"/>
    </w:p>
    <w:p w14:paraId="59C00B57" w14:textId="77777777" w:rsidR="00DE6498" w:rsidRDefault="00DE6498" w:rsidP="00EA0169">
      <w:pPr>
        <w:spacing w:line="276" w:lineRule="auto"/>
        <w:ind w:left="142"/>
        <w:jc w:val="both"/>
        <w:rPr>
          <w:rStyle w:val="nfase"/>
          <w:rFonts w:ascii="Exo 2" w:eastAsia="Calibri" w:hAnsi="Exo 2" w:cs="Arial"/>
          <w:i w:val="0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>&lt;</w:t>
      </w:r>
      <w:r w:rsidR="00E95413"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 xml:space="preserve">Diagrama 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dos diferentes componentes da arquitetura envolvidos na demanda (banco de dados, aplicações cliente, aplicações e servidores web, servidores de aplicação, etc.). Explicitar, através do diagrama, os módulos envolvidos na demanda dentro de cada componente da arquitetura.</w:t>
      </w:r>
      <w:r w:rsidRPr="00CA1087">
        <w:rPr>
          <w:rStyle w:val="nfase"/>
          <w:rFonts w:ascii="Exo 2" w:eastAsia="Calibri" w:hAnsi="Exo 2" w:cs="Arial"/>
          <w:i w:val="0"/>
          <w:sz w:val="20"/>
          <w:szCs w:val="20"/>
        </w:rPr>
        <w:t>&gt;</w:t>
      </w:r>
    </w:p>
    <w:p w14:paraId="377FEEBC" w14:textId="77777777" w:rsidR="00E65238" w:rsidRDefault="00E65238" w:rsidP="00EA0169">
      <w:pPr>
        <w:spacing w:line="276" w:lineRule="auto"/>
        <w:ind w:left="142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</w:p>
    <w:p w14:paraId="41F66BE0" w14:textId="77777777" w:rsidR="00E65238" w:rsidRDefault="00E65238" w:rsidP="00EA0169">
      <w:pPr>
        <w:spacing w:line="276" w:lineRule="auto"/>
        <w:ind w:left="142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</w:p>
    <w:p w14:paraId="660B2D46" w14:textId="77777777" w:rsidR="00DE6498" w:rsidRPr="00C24E2B" w:rsidRDefault="00DE6498" w:rsidP="00C24E2B">
      <w:pPr>
        <w:pStyle w:val="Ttulo2"/>
      </w:pPr>
      <w:bookmarkStart w:id="20" w:name="_Toc239163598"/>
      <w:bookmarkStart w:id="21" w:name="_Toc239759223"/>
      <w:bookmarkStart w:id="22" w:name="_Toc251258352"/>
      <w:r w:rsidRPr="00C24E2B">
        <w:t>Detalhamento</w:t>
      </w:r>
      <w:bookmarkEnd w:id="20"/>
      <w:bookmarkEnd w:id="21"/>
      <w:bookmarkEnd w:id="22"/>
    </w:p>
    <w:p w14:paraId="55D4BE94" w14:textId="77777777" w:rsidR="00DE6498" w:rsidRPr="00CA1087" w:rsidRDefault="00DE6498" w:rsidP="00EA0169">
      <w:pPr>
        <w:spacing w:line="276" w:lineRule="auto"/>
        <w:ind w:left="142"/>
        <w:jc w:val="both"/>
        <w:rPr>
          <w:rStyle w:val="nfase"/>
          <w:rFonts w:ascii="Exo 2" w:eastAsia="Calibri" w:hAnsi="Exo 2" w:cs="Arial"/>
          <w:i w:val="0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>&lt;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 xml:space="preserve">Caso o papel de algum dos componentes da arquitetura seja novo neste cenário ou envolver relativa complexidade, deve ser utilizada uma tabela no modelo abaixo para </w:t>
      </w:r>
      <w:r w:rsidR="00626F08"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 xml:space="preserve">descrição 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d</w:t>
      </w:r>
      <w:r w:rsidR="00626F08"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as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 xml:space="preserve"> funções:</w:t>
      </w:r>
      <w:r w:rsidRPr="00CA1087">
        <w:rPr>
          <w:rStyle w:val="nfase"/>
          <w:rFonts w:ascii="Exo 2" w:eastAsia="Calibri" w:hAnsi="Exo 2" w:cs="Arial"/>
          <w:i w:val="0"/>
          <w:sz w:val="20"/>
          <w:szCs w:val="20"/>
        </w:rPr>
        <w:t>&gt;</w:t>
      </w:r>
    </w:p>
    <w:p w14:paraId="5DA02009" w14:textId="77777777" w:rsidR="00DE6498" w:rsidRPr="00CA1087" w:rsidRDefault="00DE6498" w:rsidP="00DE6498">
      <w:pPr>
        <w:spacing w:line="276" w:lineRule="auto"/>
        <w:ind w:left="360"/>
        <w:jc w:val="both"/>
        <w:rPr>
          <w:rStyle w:val="nfase"/>
          <w:rFonts w:ascii="Exo 2" w:eastAsia="Calibri" w:hAnsi="Exo 2" w:cs="Arial"/>
          <w:i w:val="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6593"/>
      </w:tblGrid>
      <w:tr w:rsidR="00DE6498" w:rsidRPr="00CA1087" w14:paraId="5B04A982" w14:textId="77777777" w:rsidTr="00DE6498">
        <w:tc>
          <w:tcPr>
            <w:tcW w:w="1525" w:type="pct"/>
            <w:shd w:val="clear" w:color="auto" w:fill="004B8D"/>
            <w:vAlign w:val="center"/>
          </w:tcPr>
          <w:p w14:paraId="62F9E52A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Componente</w:t>
            </w:r>
          </w:p>
        </w:tc>
        <w:tc>
          <w:tcPr>
            <w:tcW w:w="3475" w:type="pct"/>
            <w:shd w:val="clear" w:color="auto" w:fill="004B8D"/>
          </w:tcPr>
          <w:p w14:paraId="27D96BAE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</w:tr>
      <w:tr w:rsidR="00DE6498" w:rsidRPr="00CA1087" w14:paraId="36F9F261" w14:textId="77777777" w:rsidTr="00DE6498">
        <w:tc>
          <w:tcPr>
            <w:tcW w:w="1525" w:type="pct"/>
            <w:shd w:val="clear" w:color="auto" w:fill="FFFFFF"/>
          </w:tcPr>
          <w:p w14:paraId="5CE7BC03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3475" w:type="pct"/>
            <w:shd w:val="clear" w:color="auto" w:fill="FFFFFF"/>
          </w:tcPr>
          <w:p w14:paraId="4124AC7C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</w:tr>
      <w:tr w:rsidR="00DE6498" w:rsidRPr="00CA1087" w14:paraId="2F787E50" w14:textId="77777777" w:rsidTr="00DE6498">
        <w:tc>
          <w:tcPr>
            <w:tcW w:w="1525" w:type="pct"/>
            <w:shd w:val="clear" w:color="auto" w:fill="FFFFFF"/>
          </w:tcPr>
          <w:p w14:paraId="2DD44B35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3475" w:type="pct"/>
            <w:shd w:val="clear" w:color="auto" w:fill="FFFFFF"/>
          </w:tcPr>
          <w:p w14:paraId="4455ED2C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</w:tr>
    </w:tbl>
    <w:p w14:paraId="3C9287EC" w14:textId="77777777" w:rsidR="00DE6498" w:rsidRPr="00CA1087" w:rsidRDefault="00DE6498" w:rsidP="00DE6498">
      <w:pPr>
        <w:spacing w:line="276" w:lineRule="auto"/>
        <w:ind w:left="360"/>
        <w:jc w:val="both"/>
        <w:rPr>
          <w:rFonts w:ascii="Exo 2" w:hAnsi="Exo 2" w:cs="Arial"/>
          <w:sz w:val="20"/>
          <w:szCs w:val="20"/>
        </w:rPr>
      </w:pPr>
    </w:p>
    <w:p w14:paraId="5C753FCD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23" w:name="_Toc239163599"/>
      <w:bookmarkStart w:id="24" w:name="_Toc239759224"/>
      <w:bookmarkStart w:id="25" w:name="_Toc251258353"/>
      <w:r w:rsidRPr="00C24E2B">
        <w:rPr>
          <w:rFonts w:ascii="Frutiger 57 Condensed" w:hAnsi="Frutiger 57 Condensed"/>
        </w:rPr>
        <w:t>Modelo Relacional (Modelo de Dados)</w:t>
      </w:r>
      <w:bookmarkEnd w:id="23"/>
      <w:bookmarkEnd w:id="24"/>
      <w:bookmarkEnd w:id="25"/>
    </w:p>
    <w:p w14:paraId="191D77DD" w14:textId="77777777" w:rsidR="00DE6498" w:rsidRPr="00C24E2B" w:rsidRDefault="00DE6498" w:rsidP="00C24E2B">
      <w:pPr>
        <w:pStyle w:val="Ttulo2"/>
      </w:pPr>
      <w:bookmarkStart w:id="26" w:name="_Toc239163600"/>
      <w:bookmarkStart w:id="27" w:name="_Toc239759225"/>
      <w:bookmarkStart w:id="28" w:name="_Toc251258354"/>
      <w:r w:rsidRPr="00C24E2B">
        <w:t>Diagrama Relacional</w:t>
      </w:r>
      <w:bookmarkEnd w:id="26"/>
      <w:bookmarkEnd w:id="27"/>
      <w:bookmarkEnd w:id="28"/>
    </w:p>
    <w:p w14:paraId="1A8C0B57" w14:textId="77777777" w:rsidR="00DE6498" w:rsidRPr="00CA1087" w:rsidRDefault="00DE6498" w:rsidP="00EA0169">
      <w:pPr>
        <w:spacing w:line="276" w:lineRule="auto"/>
        <w:ind w:left="142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 xml:space="preserve">&lt; 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Quando houver alterações em tabelas ou views do banco de dados, é</w:t>
      </w:r>
      <w:r w:rsidR="00E95413"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 xml:space="preserve"> importante que fique explicito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 xml:space="preserve"> através de um diagrama relacional os campos que sofrerem qualquer tipo de alteração ou que influenciem diretamente na análise realizada (anexar lay-outs).</w:t>
      </w:r>
      <w:r w:rsidRPr="00CA1087">
        <w:rPr>
          <w:rStyle w:val="nfase"/>
          <w:rFonts w:ascii="Exo 2" w:eastAsia="Calibri" w:hAnsi="Exo 2" w:cs="Arial"/>
          <w:i w:val="0"/>
          <w:sz w:val="20"/>
          <w:szCs w:val="20"/>
        </w:rPr>
        <w:t>&gt;</w:t>
      </w:r>
    </w:p>
    <w:p w14:paraId="099BC8F9" w14:textId="77777777" w:rsidR="00DE6498" w:rsidRPr="00CA1087" w:rsidRDefault="00DE6498" w:rsidP="00C24E2B">
      <w:pPr>
        <w:pStyle w:val="Ttulo2"/>
      </w:pPr>
      <w:bookmarkStart w:id="29" w:name="_Toc239163601"/>
      <w:bookmarkStart w:id="30" w:name="_Toc239759226"/>
      <w:bookmarkStart w:id="31" w:name="_Toc251258355"/>
      <w:r w:rsidRPr="00CA1087">
        <w:t>Detalhamento do Diagrama Relacional</w:t>
      </w:r>
      <w:bookmarkEnd w:id="29"/>
      <w:bookmarkEnd w:id="30"/>
      <w:bookmarkEnd w:id="31"/>
    </w:p>
    <w:p w14:paraId="3879AD0F" w14:textId="77777777" w:rsidR="00DE6498" w:rsidRPr="00CA1087" w:rsidRDefault="00DE6498" w:rsidP="00EA0169">
      <w:pPr>
        <w:spacing w:line="276" w:lineRule="auto"/>
        <w:ind w:left="142"/>
        <w:jc w:val="both"/>
        <w:rPr>
          <w:rStyle w:val="nfase"/>
          <w:rFonts w:ascii="Exo 2" w:eastAsia="Calibri" w:hAnsi="Exo 2" w:cs="Arial"/>
          <w:i w:val="0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>&lt;</w:t>
      </w:r>
      <w:r w:rsidR="00E95413"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Também deve ser explicito através da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 xml:space="preserve"> tabela exemplificada abaixo a criação/alteração/remoção de outras entidades do banco de dados, como procedures, triggers, índices, etc.</w:t>
      </w:r>
      <w:r w:rsidRPr="00CA1087">
        <w:rPr>
          <w:rStyle w:val="nfase"/>
          <w:rFonts w:ascii="Exo 2" w:eastAsia="Calibri" w:hAnsi="Exo 2" w:cs="Arial"/>
          <w:i w:val="0"/>
          <w:sz w:val="20"/>
          <w:szCs w:val="20"/>
        </w:rPr>
        <w:t>&gt;</w:t>
      </w:r>
    </w:p>
    <w:p w14:paraId="2EF0DF8F" w14:textId="77777777" w:rsidR="00DE6498" w:rsidRPr="00CA1087" w:rsidRDefault="00DE6498" w:rsidP="00DE6498">
      <w:pPr>
        <w:spacing w:line="276" w:lineRule="auto"/>
        <w:ind w:left="360"/>
        <w:jc w:val="both"/>
        <w:rPr>
          <w:rStyle w:val="nfase"/>
          <w:rFonts w:ascii="Exo 2" w:eastAsia="Calibri" w:hAnsi="Exo 2" w:cs="Arial"/>
          <w:i w:val="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4"/>
        <w:gridCol w:w="6593"/>
      </w:tblGrid>
      <w:tr w:rsidR="00DE6498" w:rsidRPr="00CA1087" w14:paraId="70A3745A" w14:textId="77777777" w:rsidTr="00DE6498">
        <w:tc>
          <w:tcPr>
            <w:tcW w:w="1525" w:type="pct"/>
            <w:shd w:val="clear" w:color="auto" w:fill="004B8D"/>
            <w:vAlign w:val="center"/>
          </w:tcPr>
          <w:p w14:paraId="69BD32E2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Objeto</w:t>
            </w:r>
          </w:p>
        </w:tc>
        <w:tc>
          <w:tcPr>
            <w:tcW w:w="3475" w:type="pct"/>
            <w:shd w:val="clear" w:color="auto" w:fill="004B8D"/>
          </w:tcPr>
          <w:p w14:paraId="1A560250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Descrição</w:t>
            </w:r>
          </w:p>
        </w:tc>
      </w:tr>
      <w:tr w:rsidR="00DE6498" w:rsidRPr="00CA1087" w14:paraId="2C680ABB" w14:textId="77777777" w:rsidTr="00DE6498">
        <w:tc>
          <w:tcPr>
            <w:tcW w:w="1525" w:type="pct"/>
            <w:shd w:val="clear" w:color="auto" w:fill="FFFFFF"/>
          </w:tcPr>
          <w:p w14:paraId="49B390DD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3475" w:type="pct"/>
            <w:shd w:val="clear" w:color="auto" w:fill="FFFFFF"/>
          </w:tcPr>
          <w:p w14:paraId="08C944FB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</w:tr>
      <w:tr w:rsidR="00DE6498" w:rsidRPr="00CA1087" w14:paraId="4649BB53" w14:textId="77777777" w:rsidTr="00DE6498">
        <w:tc>
          <w:tcPr>
            <w:tcW w:w="1525" w:type="pct"/>
            <w:shd w:val="clear" w:color="auto" w:fill="FFFFFF"/>
          </w:tcPr>
          <w:p w14:paraId="2E706E98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3475" w:type="pct"/>
            <w:shd w:val="clear" w:color="auto" w:fill="FFFFFF"/>
          </w:tcPr>
          <w:p w14:paraId="2A4F7BB6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</w:tr>
    </w:tbl>
    <w:p w14:paraId="15A44090" w14:textId="77777777" w:rsidR="00DE6498" w:rsidRPr="00CA1087" w:rsidRDefault="00DE6498" w:rsidP="00DE6498">
      <w:pPr>
        <w:spacing w:line="276" w:lineRule="auto"/>
        <w:ind w:left="360"/>
        <w:jc w:val="both"/>
        <w:rPr>
          <w:rFonts w:ascii="Exo 2" w:hAnsi="Exo 2" w:cs="Arial"/>
          <w:sz w:val="20"/>
          <w:szCs w:val="20"/>
        </w:rPr>
      </w:pPr>
    </w:p>
    <w:p w14:paraId="594D8CE2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32" w:name="_Toc239163602"/>
      <w:bookmarkStart w:id="33" w:name="_Toc239759227"/>
      <w:bookmarkStart w:id="34" w:name="_Toc251258356"/>
      <w:r w:rsidRPr="00C24E2B">
        <w:rPr>
          <w:rFonts w:ascii="Frutiger 57 Condensed" w:hAnsi="Frutiger 57 Condensed"/>
        </w:rPr>
        <w:t>Interfaces de Integração</w:t>
      </w:r>
      <w:bookmarkEnd w:id="32"/>
      <w:bookmarkEnd w:id="33"/>
      <w:bookmarkEnd w:id="34"/>
    </w:p>
    <w:p w14:paraId="0F229944" w14:textId="77777777" w:rsidR="00DE6498" w:rsidRPr="00CA1087" w:rsidRDefault="00DE6498" w:rsidP="00DE6498">
      <w:pPr>
        <w:spacing w:line="276" w:lineRule="auto"/>
        <w:jc w:val="both"/>
        <w:rPr>
          <w:rFonts w:ascii="Exo 2" w:hAnsi="Exo 2" w:cs="Arial"/>
          <w:bCs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>&lt;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Caso a análise em questão possua integrações com outros sistemas, seja recebendo ou provendo informações, deve haver o detalhamento da forma como a integração será realizada.</w:t>
      </w:r>
      <w:r w:rsidRPr="00CA1087">
        <w:rPr>
          <w:rFonts w:ascii="Exo 2" w:hAnsi="Exo 2" w:cs="Arial"/>
          <w:sz w:val="20"/>
          <w:szCs w:val="20"/>
        </w:rPr>
        <w:t>&gt;</w:t>
      </w:r>
    </w:p>
    <w:p w14:paraId="3D5E6D0A" w14:textId="77777777" w:rsidR="00DE6498" w:rsidRPr="00CA1087" w:rsidRDefault="00DE6498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2584"/>
        <w:gridCol w:w="2283"/>
        <w:gridCol w:w="2947"/>
      </w:tblGrid>
      <w:tr w:rsidR="00DE6498" w:rsidRPr="00CA1087" w14:paraId="495D95BF" w14:textId="77777777" w:rsidTr="00DE6498">
        <w:trPr>
          <w:trHeight w:val="258"/>
        </w:trPr>
        <w:tc>
          <w:tcPr>
            <w:tcW w:w="882" w:type="pct"/>
            <w:shd w:val="clear" w:color="auto" w:fill="004B8D"/>
            <w:vAlign w:val="center"/>
          </w:tcPr>
          <w:p w14:paraId="6A8A0055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Integração</w:t>
            </w:r>
          </w:p>
        </w:tc>
        <w:tc>
          <w:tcPr>
            <w:tcW w:w="1362" w:type="pct"/>
            <w:shd w:val="clear" w:color="auto" w:fill="004B8D"/>
            <w:vAlign w:val="center"/>
          </w:tcPr>
          <w:p w14:paraId="4B3BA5B4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Mecanismo</w:t>
            </w:r>
          </w:p>
        </w:tc>
        <w:tc>
          <w:tcPr>
            <w:tcW w:w="1203" w:type="pct"/>
            <w:shd w:val="clear" w:color="auto" w:fill="004B8D"/>
            <w:vAlign w:val="center"/>
          </w:tcPr>
          <w:p w14:paraId="4A50C8A6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Método</w:t>
            </w:r>
          </w:p>
        </w:tc>
        <w:tc>
          <w:tcPr>
            <w:tcW w:w="1554" w:type="pct"/>
            <w:shd w:val="clear" w:color="auto" w:fill="004B8D"/>
            <w:vAlign w:val="center"/>
          </w:tcPr>
          <w:p w14:paraId="182E757A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Classificação (Consumidor/Provedor)</w:t>
            </w:r>
          </w:p>
        </w:tc>
      </w:tr>
      <w:tr w:rsidR="00DE6498" w:rsidRPr="00CA1087" w14:paraId="17738595" w14:textId="77777777" w:rsidTr="00DE6498">
        <w:trPr>
          <w:trHeight w:val="258"/>
        </w:trPr>
        <w:tc>
          <w:tcPr>
            <w:tcW w:w="882" w:type="pct"/>
            <w:shd w:val="clear" w:color="auto" w:fill="FFFFFF"/>
          </w:tcPr>
          <w:p w14:paraId="2646A4B8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1362" w:type="pct"/>
            <w:shd w:val="clear" w:color="auto" w:fill="FFFFFF"/>
          </w:tcPr>
          <w:p w14:paraId="7F29E2A2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  <w:r w:rsidRPr="00CA1087">
              <w:rPr>
                <w:rFonts w:ascii="Exo 2" w:hAnsi="Exo 2" w:cs="Arial"/>
                <w:iCs/>
                <w:sz w:val="20"/>
                <w:szCs w:val="20"/>
              </w:rPr>
              <w:t xml:space="preserve">&lt; </w:t>
            </w:r>
            <w:r w:rsidRPr="00CA1087"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  <w:t>DTS, Web-Services, Arquivos,etc</w:t>
            </w:r>
            <w:r w:rsidRPr="00CA1087">
              <w:rPr>
                <w:rFonts w:ascii="Exo 2" w:hAnsi="Exo 2" w:cs="Arial"/>
                <w:iCs/>
                <w:sz w:val="20"/>
                <w:szCs w:val="20"/>
              </w:rPr>
              <w:t xml:space="preserve"> &gt;</w:t>
            </w:r>
          </w:p>
        </w:tc>
        <w:tc>
          <w:tcPr>
            <w:tcW w:w="1203" w:type="pct"/>
            <w:shd w:val="clear" w:color="auto" w:fill="FFFFFF"/>
          </w:tcPr>
          <w:p w14:paraId="04E85F1C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  <w:r w:rsidRPr="00CA1087">
              <w:rPr>
                <w:rFonts w:ascii="Exo 2" w:hAnsi="Exo 2" w:cs="Arial"/>
                <w:iCs/>
                <w:sz w:val="20"/>
                <w:szCs w:val="20"/>
              </w:rPr>
              <w:t xml:space="preserve">&lt; </w:t>
            </w:r>
            <w:r w:rsidRPr="00CA1087">
              <w:rPr>
                <w:rStyle w:val="nfase"/>
                <w:rFonts w:ascii="Exo 2" w:eastAsia="Calibri" w:hAnsi="Exo 2" w:cs="Arial"/>
                <w:color w:val="0000FF"/>
                <w:sz w:val="20"/>
                <w:szCs w:val="20"/>
              </w:rPr>
              <w:t>LOGs de sucesso ou erro, forma de consolidação, persistência de informações,etc</w:t>
            </w:r>
            <w:r w:rsidRPr="00CA1087">
              <w:rPr>
                <w:rFonts w:ascii="Exo 2" w:hAnsi="Exo 2" w:cs="Arial"/>
                <w:iCs/>
                <w:sz w:val="20"/>
                <w:szCs w:val="20"/>
              </w:rPr>
              <w:t>&gt;</w:t>
            </w:r>
          </w:p>
        </w:tc>
        <w:tc>
          <w:tcPr>
            <w:tcW w:w="1554" w:type="pct"/>
            <w:shd w:val="clear" w:color="auto" w:fill="FFFFFF"/>
          </w:tcPr>
          <w:p w14:paraId="61956B32" w14:textId="77777777" w:rsidR="00DE6498" w:rsidRPr="00CA1087" w:rsidRDefault="00DE6498" w:rsidP="00DE6498">
            <w:pPr>
              <w:spacing w:line="276" w:lineRule="auto"/>
              <w:jc w:val="both"/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</w:pPr>
            <w:r w:rsidRPr="00CA1087">
              <w:rPr>
                <w:rFonts w:ascii="Exo 2" w:hAnsi="Exo 2" w:cs="Arial"/>
                <w:iCs/>
                <w:sz w:val="20"/>
                <w:szCs w:val="20"/>
              </w:rPr>
              <w:t xml:space="preserve">&lt; </w:t>
            </w:r>
            <w:r w:rsidRPr="00CA1087"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  <w:t>Provedor de Informações:</w:t>
            </w:r>
          </w:p>
          <w:p w14:paraId="3C3E3594" w14:textId="77777777" w:rsidR="00DE6498" w:rsidRPr="00CA1087" w:rsidRDefault="00DE6498" w:rsidP="00DE6498">
            <w:pPr>
              <w:spacing w:line="276" w:lineRule="auto"/>
              <w:jc w:val="both"/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</w:pPr>
            <w:r w:rsidRPr="00CA1087"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  <w:t>Lista dos sistemas que consomem as Informações (Nome, endereço IP, descrição).</w:t>
            </w:r>
          </w:p>
          <w:p w14:paraId="399A557E" w14:textId="77777777" w:rsidR="00DE6498" w:rsidRPr="00CA1087" w:rsidRDefault="00DE6498" w:rsidP="00DE6498">
            <w:pPr>
              <w:spacing w:line="276" w:lineRule="auto"/>
              <w:jc w:val="both"/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</w:pPr>
            <w:r w:rsidRPr="00CA1087"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  <w:t>Disponibilidade da Interface (Exemplos: 24 x 7, turno da noite, finais de semana).</w:t>
            </w:r>
          </w:p>
          <w:p w14:paraId="70CE9DBC" w14:textId="77777777" w:rsidR="00DE6498" w:rsidRPr="00CA1087" w:rsidRDefault="00DE6498" w:rsidP="00DE6498">
            <w:pPr>
              <w:spacing w:line="276" w:lineRule="auto"/>
              <w:jc w:val="both"/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</w:pPr>
            <w:r w:rsidRPr="00CA1087"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  <w:t>Consumidor de Informações:</w:t>
            </w:r>
          </w:p>
          <w:p w14:paraId="418622C4" w14:textId="77777777" w:rsidR="00DE6498" w:rsidRPr="00CA1087" w:rsidRDefault="00DE6498" w:rsidP="00DE6498">
            <w:pPr>
              <w:spacing w:line="276" w:lineRule="auto"/>
              <w:jc w:val="both"/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</w:pPr>
            <w:r w:rsidRPr="00CA1087"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  <w:t>Descrição da Origem dos dados (Nome, Endereço IP e Descrição).</w:t>
            </w:r>
          </w:p>
          <w:p w14:paraId="51F0A194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  <w:r w:rsidRPr="00CA1087">
              <w:rPr>
                <w:rStyle w:val="nfase"/>
                <w:rFonts w:ascii="Exo 2" w:eastAsia="Calibri" w:hAnsi="Exo 2" w:cs="Arial"/>
                <w:iCs w:val="0"/>
                <w:color w:val="0000FF"/>
                <w:sz w:val="20"/>
                <w:szCs w:val="20"/>
              </w:rPr>
              <w:t xml:space="preserve">Descrição da periodicidade do consumo (On-Line, JOB) </w:t>
            </w:r>
            <w:r w:rsidRPr="00CA1087">
              <w:rPr>
                <w:rFonts w:ascii="Exo 2" w:hAnsi="Exo 2" w:cs="Arial"/>
                <w:iCs/>
                <w:sz w:val="20"/>
                <w:szCs w:val="20"/>
              </w:rPr>
              <w:t>&gt;</w:t>
            </w:r>
          </w:p>
        </w:tc>
      </w:tr>
      <w:tr w:rsidR="00DE6498" w:rsidRPr="00CA1087" w14:paraId="123AF24A" w14:textId="77777777" w:rsidTr="00DE6498">
        <w:trPr>
          <w:trHeight w:val="275"/>
        </w:trPr>
        <w:tc>
          <w:tcPr>
            <w:tcW w:w="882" w:type="pct"/>
            <w:shd w:val="clear" w:color="auto" w:fill="FFFFFF"/>
          </w:tcPr>
          <w:p w14:paraId="45D85E4D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1362" w:type="pct"/>
            <w:shd w:val="clear" w:color="auto" w:fill="FFFFFF"/>
          </w:tcPr>
          <w:p w14:paraId="18A67A28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1203" w:type="pct"/>
            <w:shd w:val="clear" w:color="auto" w:fill="FFFFFF"/>
          </w:tcPr>
          <w:p w14:paraId="45A8FD43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1554" w:type="pct"/>
            <w:shd w:val="clear" w:color="auto" w:fill="FFFFFF"/>
          </w:tcPr>
          <w:p w14:paraId="7F08DE09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</w:tr>
    </w:tbl>
    <w:p w14:paraId="7A6DAD76" w14:textId="77777777" w:rsidR="00DE6498" w:rsidRPr="00CA1087" w:rsidRDefault="00DE6498" w:rsidP="009978D9">
      <w:pPr>
        <w:pStyle w:val="Ttulo1"/>
        <w:numPr>
          <w:ilvl w:val="0"/>
          <w:numId w:val="0"/>
        </w:numPr>
        <w:ind w:left="397"/>
        <w:rPr>
          <w:rFonts w:ascii="Exo 2" w:hAnsi="Exo 2"/>
        </w:rPr>
      </w:pPr>
      <w:bookmarkStart w:id="35" w:name="_Toc239163603"/>
      <w:bookmarkStart w:id="36" w:name="_Toc231968329"/>
    </w:p>
    <w:p w14:paraId="5CA48AFE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37" w:name="_Toc239759228"/>
      <w:bookmarkStart w:id="38" w:name="_Toc251258357"/>
      <w:r w:rsidRPr="00C24E2B">
        <w:rPr>
          <w:rFonts w:ascii="Frutiger 57 Condensed" w:hAnsi="Frutiger 57 Condensed"/>
        </w:rPr>
        <w:t>Considerações Quanto a Segurança</w:t>
      </w:r>
      <w:bookmarkEnd w:id="35"/>
      <w:bookmarkEnd w:id="37"/>
      <w:bookmarkEnd w:id="38"/>
    </w:p>
    <w:p w14:paraId="2F750752" w14:textId="1387BB43" w:rsidR="00DE6498" w:rsidRDefault="00DE6498" w:rsidP="00C24E2B">
      <w:pPr>
        <w:pStyle w:val="Ttulo2"/>
      </w:pPr>
      <w:bookmarkStart w:id="39" w:name="_Toc239163604"/>
      <w:bookmarkStart w:id="40" w:name="_Toc239759229"/>
      <w:bookmarkStart w:id="41" w:name="_Toc251258358"/>
      <w:r w:rsidRPr="00CA1087">
        <w:t>Método de Autenticação</w:t>
      </w:r>
      <w:bookmarkEnd w:id="39"/>
      <w:bookmarkEnd w:id="40"/>
      <w:bookmarkEnd w:id="41"/>
    </w:p>
    <w:p w14:paraId="5927B6DB" w14:textId="77777777" w:rsidR="00B33F3C" w:rsidRPr="00B33F3C" w:rsidRDefault="00B33F3C" w:rsidP="00B33F3C">
      <w:pPr>
        <w:rPr>
          <w:lang w:val="en-US" w:eastAsia="en-US"/>
        </w:rPr>
      </w:pPr>
    </w:p>
    <w:p w14:paraId="1C74156B" w14:textId="3A2B2782" w:rsidR="00B33F3C" w:rsidRDefault="00B33F3C" w:rsidP="00B33F3C">
      <w:pPr>
        <w:spacing w:line="276" w:lineRule="auto"/>
        <w:ind w:left="142" w:firstLine="284"/>
        <w:jc w:val="both"/>
        <w:rPr>
          <w:rFonts w:cs="Arial"/>
          <w:color w:val="323232"/>
          <w:shd w:val="clear" w:color="auto" w:fill="FFFFFF"/>
        </w:rPr>
      </w:pPr>
      <w:bookmarkStart w:id="42" w:name="_Toc239163605"/>
      <w:bookmarkStart w:id="43" w:name="_Toc239759230"/>
      <w:bookmarkStart w:id="44" w:name="_Toc251258359"/>
      <w:r w:rsidRPr="7F8F504B">
        <w:rPr>
          <w:rFonts w:cs="Arial"/>
        </w:rPr>
        <w:t xml:space="preserve">O sistema desfruta de Login, senha como meio de autenticação de usuário. Tal foi realizado a fim de comprovar quem é o usuário. </w:t>
      </w:r>
      <w:r w:rsidRPr="7F8F504B">
        <w:rPr>
          <w:rFonts w:cs="Arial"/>
          <w:color w:val="323232"/>
          <w:shd w:val="clear" w:color="auto" w:fill="FFFFFF"/>
        </w:rPr>
        <w:t>Por exemplo, o usuário entra no sistema com um e-mail e uma senha. O sistema usa o e-mail para identificar o mesmo</w:t>
      </w:r>
      <w:r>
        <w:rPr>
          <w:rFonts w:cs="Arial"/>
          <w:color w:val="323232"/>
          <w:shd w:val="clear" w:color="auto" w:fill="FFFFFF"/>
        </w:rPr>
        <w:t>. A</w:t>
      </w:r>
      <w:r w:rsidRPr="7F8F504B">
        <w:rPr>
          <w:rFonts w:cs="Arial"/>
          <w:color w:val="323232"/>
          <w:shd w:val="clear" w:color="auto" w:fill="FFFFFF"/>
        </w:rPr>
        <w:t>utentica</w:t>
      </w:r>
      <w:r>
        <w:rPr>
          <w:rFonts w:cs="Arial"/>
          <w:color w:val="323232"/>
          <w:shd w:val="clear" w:color="auto" w:fill="FFFFFF"/>
        </w:rPr>
        <w:t>ndo</w:t>
      </w:r>
      <w:r w:rsidRPr="7F8F504B">
        <w:rPr>
          <w:rFonts w:cs="Arial"/>
          <w:color w:val="323232"/>
          <w:shd w:val="clear" w:color="auto" w:fill="FFFFFF"/>
        </w:rPr>
        <w:t xml:space="preserve"> o usuário no momento do Login verificando se o e-mail e senha fornecidos estão corretos através de uma verificação no Banco de Dados</w:t>
      </w:r>
      <w:r>
        <w:rPr>
          <w:rFonts w:cs="Arial"/>
          <w:color w:val="323232"/>
          <w:shd w:val="clear" w:color="auto" w:fill="FFFFFF"/>
        </w:rPr>
        <w:t xml:space="preserve"> via Web</w:t>
      </w:r>
      <w:r w:rsidRPr="7F8F504B">
        <w:rPr>
          <w:rFonts w:cs="Arial"/>
          <w:color w:val="323232"/>
          <w:shd w:val="clear" w:color="auto" w:fill="FFFFFF"/>
        </w:rPr>
        <w:t xml:space="preserve">, caso os dados tenham sido inseridos corretamente, </w:t>
      </w:r>
      <w:r>
        <w:rPr>
          <w:rFonts w:cs="Arial"/>
          <w:color w:val="323232"/>
          <w:shd w:val="clear" w:color="auto" w:fill="FFFFFF"/>
        </w:rPr>
        <w:t>o usuário entra no sistema.</w:t>
      </w:r>
    </w:p>
    <w:p w14:paraId="0D0CDA32" w14:textId="77777777" w:rsidR="00B33F3C" w:rsidRDefault="00B33F3C" w:rsidP="00B33F3C">
      <w:pPr>
        <w:spacing w:line="276" w:lineRule="auto"/>
        <w:ind w:left="142" w:firstLine="284"/>
        <w:jc w:val="both"/>
        <w:rPr>
          <w:rFonts w:cs="Arial"/>
        </w:rPr>
      </w:pPr>
    </w:p>
    <w:p w14:paraId="0BB4FFA5" w14:textId="77777777" w:rsidR="00DE6498" w:rsidRPr="00CA1087" w:rsidRDefault="00DE6498" w:rsidP="00C24E2B">
      <w:pPr>
        <w:pStyle w:val="Ttulo2"/>
      </w:pPr>
      <w:r w:rsidRPr="00CA1087">
        <w:t xml:space="preserve">Características </w:t>
      </w:r>
      <w:bookmarkEnd w:id="42"/>
      <w:bookmarkEnd w:id="43"/>
      <w:bookmarkEnd w:id="44"/>
      <w:r w:rsidR="00E65238">
        <w:t>Protocolos, Portas, Serviços, etc</w:t>
      </w:r>
    </w:p>
    <w:p w14:paraId="39C01331" w14:textId="77777777" w:rsidR="00DE6498" w:rsidRPr="00CA1087" w:rsidRDefault="00DE6498" w:rsidP="00EA0169">
      <w:pPr>
        <w:spacing w:line="276" w:lineRule="auto"/>
        <w:ind w:left="142"/>
        <w:jc w:val="both"/>
        <w:rPr>
          <w:rFonts w:ascii="Exo 2" w:hAnsi="Exo 2" w:cs="Arial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 xml:space="preserve">&lt; 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Portas de comunicação são utilizadas pelo sistema</w:t>
      </w:r>
      <w:r w:rsidRPr="00CA1087">
        <w:rPr>
          <w:rFonts w:ascii="Exo 2" w:hAnsi="Exo 2" w:cs="Arial"/>
          <w:sz w:val="20"/>
          <w:szCs w:val="20"/>
        </w:rPr>
        <w:t>&gt;</w:t>
      </w:r>
    </w:p>
    <w:p w14:paraId="18AD05C3" w14:textId="377E5622" w:rsidR="00DE6498" w:rsidRDefault="00DE6498" w:rsidP="00DE6498">
      <w:pPr>
        <w:spacing w:line="276" w:lineRule="auto"/>
        <w:ind w:left="360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</w:p>
    <w:p w14:paraId="1CC732E1" w14:textId="77777777" w:rsidR="00804729" w:rsidRDefault="00804729" w:rsidP="00804729">
      <w:pPr>
        <w:spacing w:line="276" w:lineRule="auto"/>
        <w:jc w:val="both"/>
        <w:rPr>
          <w:rFonts w:ascii="Exo 2" w:hAnsi="Exo 2" w:cs="Arial"/>
          <w:b/>
          <w:bCs/>
          <w:color w:val="FF0000"/>
          <w:sz w:val="38"/>
          <w:szCs w:val="52"/>
        </w:rPr>
      </w:pPr>
      <w:r w:rsidRPr="008E2C75">
        <w:rPr>
          <w:rFonts w:ascii="Exo 2" w:hAnsi="Exo 2" w:cs="Arial"/>
          <w:b/>
          <w:bCs/>
          <w:color w:val="FF0000"/>
          <w:sz w:val="38"/>
          <w:szCs w:val="52"/>
        </w:rPr>
        <w:t>EXEMPLO:</w:t>
      </w:r>
    </w:p>
    <w:p w14:paraId="3A0A4824" w14:textId="77777777" w:rsidR="00804729" w:rsidRDefault="00804729" w:rsidP="00DE6498">
      <w:pPr>
        <w:spacing w:line="276" w:lineRule="auto"/>
        <w:ind w:left="360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</w:p>
    <w:tbl>
      <w:tblPr>
        <w:tblW w:w="94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4"/>
        <w:gridCol w:w="4168"/>
        <w:gridCol w:w="4536"/>
      </w:tblGrid>
      <w:tr w:rsidR="008145ED" w:rsidRPr="008145ED" w14:paraId="35360864" w14:textId="77777777" w:rsidTr="008145ED">
        <w:trPr>
          <w:trHeight w:val="535"/>
        </w:trPr>
        <w:tc>
          <w:tcPr>
            <w:tcW w:w="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30B092A0" w14:textId="77777777" w:rsidR="008145ED" w:rsidRPr="008145ED" w:rsidRDefault="008145ED" w:rsidP="008145E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145E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Porta</w:t>
            </w:r>
          </w:p>
        </w:tc>
        <w:tc>
          <w:tcPr>
            <w:tcW w:w="416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00F5E3BD" w14:textId="77777777" w:rsidR="008145ED" w:rsidRPr="008145ED" w:rsidRDefault="008145ED" w:rsidP="008145E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145E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Protocolo</w:t>
            </w:r>
          </w:p>
        </w:tc>
        <w:tc>
          <w:tcPr>
            <w:tcW w:w="453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742E7471" w14:textId="77777777" w:rsidR="008145ED" w:rsidRPr="008145ED" w:rsidRDefault="008145ED" w:rsidP="008145ED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145ED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Serviço</w:t>
            </w:r>
          </w:p>
        </w:tc>
      </w:tr>
      <w:tr w:rsidR="008145ED" w:rsidRPr="008145ED" w14:paraId="2EAD303B" w14:textId="77777777" w:rsidTr="008145ED">
        <w:trPr>
          <w:trHeight w:val="535"/>
        </w:trPr>
        <w:tc>
          <w:tcPr>
            <w:tcW w:w="79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74ECB493" w14:textId="77777777" w:rsidR="008145ED" w:rsidRPr="008145ED" w:rsidRDefault="008145ED" w:rsidP="008145ED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145ED">
              <w:rPr>
                <w:rFonts w:ascii="Arial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859D9" w14:textId="77777777" w:rsidR="008145ED" w:rsidRPr="008145ED" w:rsidRDefault="008145ED" w:rsidP="008145E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145ED">
              <w:rPr>
                <w:rFonts w:ascii="Calibri" w:hAnsi="Calibri" w:cs="Calibri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BA9C9" w14:textId="77777777" w:rsidR="008145ED" w:rsidRPr="008145ED" w:rsidRDefault="008145ED" w:rsidP="008145E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145ED">
              <w:rPr>
                <w:rFonts w:ascii="Calibri" w:hAnsi="Calibri" w:cs="Calibri"/>
                <w:color w:val="000000"/>
                <w:sz w:val="20"/>
                <w:szCs w:val="20"/>
              </w:rPr>
              <w:t>HTTPS</w:t>
            </w:r>
          </w:p>
        </w:tc>
      </w:tr>
      <w:tr w:rsidR="008145ED" w:rsidRPr="008145ED" w14:paraId="3FF2182C" w14:textId="77777777" w:rsidTr="008145ED">
        <w:trPr>
          <w:trHeight w:val="509"/>
        </w:trPr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520015B" w14:textId="77777777" w:rsidR="008145ED" w:rsidRPr="008145ED" w:rsidRDefault="008145ED" w:rsidP="008145ED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8145ED">
              <w:rPr>
                <w:rFonts w:cs="Calibri"/>
                <w:color w:val="000000"/>
                <w:sz w:val="20"/>
                <w:szCs w:val="20"/>
              </w:rPr>
              <w:t>8080</w:t>
            </w:r>
          </w:p>
        </w:tc>
        <w:tc>
          <w:tcPr>
            <w:tcW w:w="416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77E0DA32" w14:textId="77777777" w:rsidR="008145ED" w:rsidRPr="008145ED" w:rsidRDefault="008145ED" w:rsidP="008145E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145ED">
              <w:rPr>
                <w:rFonts w:ascii="Calibri" w:hAnsi="Calibri" w:cs="Calibri"/>
                <w:color w:val="000000"/>
                <w:sz w:val="20"/>
                <w:szCs w:val="20"/>
              </w:rPr>
              <w:t>TCP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081F9DB7" w14:textId="77777777" w:rsidR="008145ED" w:rsidRPr="008145ED" w:rsidRDefault="008145ED" w:rsidP="008145E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145ED">
              <w:rPr>
                <w:rFonts w:ascii="Calibri" w:hAnsi="Calibri" w:cs="Calibri"/>
                <w:color w:val="000000"/>
                <w:sz w:val="20"/>
                <w:szCs w:val="20"/>
              </w:rPr>
              <w:t>HTTPS</w:t>
            </w:r>
          </w:p>
        </w:tc>
      </w:tr>
    </w:tbl>
    <w:p w14:paraId="49132269" w14:textId="1BDEA415" w:rsidR="008145ED" w:rsidRDefault="008145ED" w:rsidP="00DE6498">
      <w:pPr>
        <w:spacing w:line="276" w:lineRule="auto"/>
        <w:ind w:left="360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</w:p>
    <w:p w14:paraId="47497B1E" w14:textId="77777777" w:rsidR="008145ED" w:rsidRPr="00CA1087" w:rsidRDefault="008145ED" w:rsidP="00DE6498">
      <w:pPr>
        <w:spacing w:line="276" w:lineRule="auto"/>
        <w:ind w:left="360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</w:p>
    <w:p w14:paraId="40C2BDD7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45" w:name="_Toc239163606"/>
      <w:bookmarkStart w:id="46" w:name="_Toc239759231"/>
      <w:bookmarkStart w:id="47" w:name="_Toc251258360"/>
      <w:r w:rsidRPr="00C24E2B">
        <w:rPr>
          <w:rFonts w:ascii="Frutiger 57 Condensed" w:hAnsi="Frutiger 57 Condensed"/>
        </w:rPr>
        <w:t>Ambientes Necessários</w:t>
      </w:r>
      <w:bookmarkEnd w:id="36"/>
      <w:bookmarkEnd w:id="45"/>
      <w:bookmarkEnd w:id="46"/>
      <w:bookmarkEnd w:id="47"/>
    </w:p>
    <w:p w14:paraId="09F9BD32" w14:textId="77777777" w:rsidR="00DE6498" w:rsidRPr="00CA1087" w:rsidRDefault="00DE6498" w:rsidP="00DE6498">
      <w:pPr>
        <w:spacing w:line="276" w:lineRule="auto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>&lt;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Descrição de fatores ambientais necessários para a execução da solução. Por exemplo:</w:t>
      </w:r>
    </w:p>
    <w:p w14:paraId="4CDBE3B5" w14:textId="77777777" w:rsidR="00DE6498" w:rsidRPr="00CA1087" w:rsidRDefault="00DE6498" w:rsidP="00DE6498">
      <w:pPr>
        <w:widowControl w:val="0"/>
        <w:numPr>
          <w:ilvl w:val="0"/>
          <w:numId w:val="4"/>
        </w:numPr>
        <w:suppressAutoHyphens/>
        <w:autoSpaceDE w:val="0"/>
        <w:spacing w:line="276" w:lineRule="auto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Servidor de Banco de Dados SQL Server</w:t>
      </w:r>
    </w:p>
    <w:p w14:paraId="2ABB679A" w14:textId="77777777" w:rsidR="00DE6498" w:rsidRPr="00CA1087" w:rsidRDefault="00DE6498" w:rsidP="00DE6498">
      <w:pPr>
        <w:widowControl w:val="0"/>
        <w:numPr>
          <w:ilvl w:val="1"/>
          <w:numId w:val="7"/>
        </w:numPr>
        <w:suppressAutoHyphens/>
        <w:autoSpaceDE w:val="0"/>
        <w:spacing w:line="276" w:lineRule="auto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Servidor de Aplicação com Microsoft Windows 2003 Server</w:t>
      </w:r>
    </w:p>
    <w:p w14:paraId="72825868" w14:textId="77777777" w:rsidR="00DE6498" w:rsidRPr="00CA1087" w:rsidRDefault="00DE6498" w:rsidP="00DE6498">
      <w:pPr>
        <w:widowControl w:val="0"/>
        <w:numPr>
          <w:ilvl w:val="1"/>
          <w:numId w:val="7"/>
        </w:numPr>
        <w:suppressAutoHyphens/>
        <w:autoSpaceDE w:val="0"/>
        <w:spacing w:line="276" w:lineRule="auto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Cliente</w:t>
      </w:r>
    </w:p>
    <w:p w14:paraId="0D868957" w14:textId="77777777" w:rsidR="00DE6498" w:rsidRPr="00CA1087" w:rsidRDefault="00DE6498" w:rsidP="00DE6498">
      <w:pPr>
        <w:widowControl w:val="0"/>
        <w:numPr>
          <w:ilvl w:val="2"/>
          <w:numId w:val="8"/>
        </w:numPr>
        <w:suppressAutoHyphens/>
        <w:autoSpaceDE w:val="0"/>
        <w:spacing w:line="276" w:lineRule="auto"/>
        <w:jc w:val="both"/>
        <w:rPr>
          <w:rStyle w:val="nfase"/>
          <w:rFonts w:ascii="Exo 2" w:eastAsia="Calibri" w:hAnsi="Exo 2" w:cs="Arial"/>
          <w:color w:val="0000FF"/>
          <w:sz w:val="20"/>
          <w:szCs w:val="20"/>
        </w:rPr>
      </w:pP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Microsoft Excel 2003 ou superior</w:t>
      </w:r>
    </w:p>
    <w:p w14:paraId="7D4F964F" w14:textId="77777777" w:rsidR="00DE6498" w:rsidRPr="00CA1087" w:rsidRDefault="00DE6498" w:rsidP="00DE6498">
      <w:pPr>
        <w:widowControl w:val="0"/>
        <w:numPr>
          <w:ilvl w:val="2"/>
          <w:numId w:val="8"/>
        </w:numPr>
        <w:suppressAutoHyphens/>
        <w:autoSpaceDE w:val="0"/>
        <w:spacing w:line="276" w:lineRule="auto"/>
        <w:jc w:val="both"/>
        <w:rPr>
          <w:rFonts w:ascii="Exo 2" w:eastAsia="Calibri" w:hAnsi="Exo 2" w:cs="Arial"/>
          <w:i/>
          <w:iCs/>
          <w:color w:val="0000FF"/>
          <w:sz w:val="20"/>
          <w:szCs w:val="20"/>
        </w:rPr>
      </w:pP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Internet Explorer 6.0 ou superior</w:t>
      </w:r>
      <w:r w:rsidRPr="00CA1087">
        <w:rPr>
          <w:rFonts w:ascii="Exo 2" w:hAnsi="Exo 2" w:cs="Arial"/>
          <w:sz w:val="20"/>
          <w:szCs w:val="20"/>
        </w:rPr>
        <w:t>&gt;</w:t>
      </w:r>
    </w:p>
    <w:p w14:paraId="71464E61" w14:textId="1BAB76EB" w:rsidR="00DE6498" w:rsidRDefault="00DE6498" w:rsidP="00DE6498">
      <w:pPr>
        <w:widowControl w:val="0"/>
        <w:suppressAutoHyphens/>
        <w:autoSpaceDE w:val="0"/>
        <w:spacing w:line="276" w:lineRule="auto"/>
        <w:ind w:left="1080"/>
        <w:jc w:val="both"/>
        <w:rPr>
          <w:rFonts w:ascii="Exo 2" w:eastAsia="Calibri" w:hAnsi="Exo 2" w:cs="Arial"/>
          <w:i/>
          <w:iCs/>
          <w:color w:val="0000FF"/>
          <w:sz w:val="20"/>
          <w:szCs w:val="20"/>
        </w:rPr>
      </w:pPr>
    </w:p>
    <w:p w14:paraId="334D6384" w14:textId="77777777" w:rsidR="00E6123B" w:rsidRDefault="00E6123B" w:rsidP="00E6123B">
      <w:pPr>
        <w:spacing w:line="276" w:lineRule="auto"/>
        <w:jc w:val="both"/>
        <w:rPr>
          <w:rFonts w:ascii="Exo 2" w:hAnsi="Exo 2" w:cs="Arial"/>
          <w:b/>
          <w:bCs/>
          <w:color w:val="FF0000"/>
          <w:sz w:val="38"/>
          <w:szCs w:val="52"/>
        </w:rPr>
      </w:pPr>
      <w:r w:rsidRPr="008E2C75">
        <w:rPr>
          <w:rFonts w:ascii="Exo 2" w:hAnsi="Exo 2" w:cs="Arial"/>
          <w:b/>
          <w:bCs/>
          <w:color w:val="FF0000"/>
          <w:sz w:val="38"/>
          <w:szCs w:val="52"/>
        </w:rPr>
        <w:t>EXEMPLO:</w:t>
      </w:r>
    </w:p>
    <w:p w14:paraId="2F572690" w14:textId="77777777" w:rsidR="00E6123B" w:rsidRPr="00361033" w:rsidRDefault="00E6123B" w:rsidP="00E6123B">
      <w:pPr>
        <w:pStyle w:val="PargrafodaLista"/>
        <w:numPr>
          <w:ilvl w:val="0"/>
          <w:numId w:val="13"/>
        </w:numPr>
        <w:spacing w:line="276" w:lineRule="auto"/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 xml:space="preserve">Provedor de Nuvem AWS e Google Cloud </w:t>
      </w:r>
    </w:p>
    <w:p w14:paraId="3D6F2FDD" w14:textId="77777777" w:rsidR="00E6123B" w:rsidRDefault="00E6123B" w:rsidP="00E6123B">
      <w:pPr>
        <w:pStyle w:val="PargrafodaLista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Containers</w:t>
      </w:r>
    </w:p>
    <w:p w14:paraId="6D8C0B0C" w14:textId="77777777" w:rsidR="00E6123B" w:rsidRDefault="00E6123B" w:rsidP="00E6123B">
      <w:pPr>
        <w:pStyle w:val="PargrafodaLista"/>
        <w:spacing w:line="276" w:lineRule="auto"/>
        <w:ind w:left="1080"/>
        <w:jc w:val="both"/>
        <w:rPr>
          <w:sz w:val="20"/>
          <w:szCs w:val="20"/>
        </w:rPr>
      </w:pPr>
      <w:r>
        <w:rPr>
          <w:sz w:val="20"/>
          <w:szCs w:val="20"/>
        </w:rPr>
        <w:t>a1) Banco de Dados: PostgreSQL;</w:t>
      </w:r>
    </w:p>
    <w:p w14:paraId="3090BC6D" w14:textId="77777777" w:rsidR="00E6123B" w:rsidRDefault="00E6123B" w:rsidP="00E6123B">
      <w:pPr>
        <w:spacing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   </w:t>
      </w:r>
      <w:r w:rsidRPr="00993A10">
        <w:rPr>
          <w:sz w:val="20"/>
          <w:szCs w:val="20"/>
        </w:rPr>
        <w:t>a2)</w:t>
      </w:r>
      <w:r w:rsidRPr="00993A10">
        <w:rPr>
          <w:sz w:val="20"/>
          <w:szCs w:val="20"/>
        </w:rPr>
        <w:tab/>
      </w:r>
      <w:r>
        <w:rPr>
          <w:sz w:val="20"/>
          <w:szCs w:val="20"/>
        </w:rPr>
        <w:t>Back-End – Apache TomCat embarcado (Spring Boot), Java 8;</w:t>
      </w:r>
    </w:p>
    <w:p w14:paraId="3B997F2F" w14:textId="77777777" w:rsidR="00E6123B" w:rsidRDefault="00E6123B" w:rsidP="00E6123B">
      <w:pPr>
        <w:spacing w:line="276" w:lineRule="auto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ab/>
        <w:t xml:space="preserve">       </w:t>
      </w:r>
      <w:r w:rsidRPr="00FA651B">
        <w:rPr>
          <w:sz w:val="20"/>
          <w:szCs w:val="20"/>
          <w:lang w:val="en-US"/>
        </w:rPr>
        <w:t>a3) Front-End – HTML, CSS, JavaScript, ReactJS</w:t>
      </w:r>
      <w:r>
        <w:rPr>
          <w:sz w:val="20"/>
          <w:szCs w:val="20"/>
          <w:lang w:val="en-US"/>
        </w:rPr>
        <w:t>;</w:t>
      </w:r>
    </w:p>
    <w:p w14:paraId="1BFDDD01" w14:textId="1D589DE9" w:rsidR="00E6123B" w:rsidRDefault="00E6123B" w:rsidP="00DE6498">
      <w:pPr>
        <w:widowControl w:val="0"/>
        <w:suppressAutoHyphens/>
        <w:autoSpaceDE w:val="0"/>
        <w:spacing w:line="276" w:lineRule="auto"/>
        <w:ind w:left="1080"/>
        <w:jc w:val="both"/>
        <w:rPr>
          <w:rFonts w:ascii="Exo 2" w:eastAsia="Calibri" w:hAnsi="Exo 2" w:cs="Arial"/>
          <w:i/>
          <w:iCs/>
          <w:color w:val="0000FF"/>
          <w:sz w:val="20"/>
          <w:szCs w:val="20"/>
        </w:rPr>
      </w:pPr>
    </w:p>
    <w:p w14:paraId="25CCC7C1" w14:textId="1673F4AF" w:rsidR="00E6123B" w:rsidRPr="00E6123B" w:rsidRDefault="00E6123B" w:rsidP="00E6123B">
      <w:pPr>
        <w:pStyle w:val="PargrafodaLista"/>
        <w:numPr>
          <w:ilvl w:val="0"/>
          <w:numId w:val="14"/>
        </w:numPr>
        <w:spacing w:line="276" w:lineRule="auto"/>
        <w:jc w:val="both"/>
        <w:rPr>
          <w:sz w:val="20"/>
          <w:szCs w:val="20"/>
        </w:rPr>
      </w:pPr>
      <w:r w:rsidRPr="00E6123B">
        <w:rPr>
          <w:sz w:val="20"/>
          <w:szCs w:val="20"/>
        </w:rPr>
        <w:t>Interface de Acesso</w:t>
      </w:r>
    </w:p>
    <w:p w14:paraId="3C180A36" w14:textId="77777777" w:rsidR="00E6123B" w:rsidRDefault="00E6123B" w:rsidP="00E6123B">
      <w:pPr>
        <w:pStyle w:val="PargrafodaLista"/>
        <w:spacing w:line="276" w:lineRule="auto"/>
        <w:ind w:left="720" w:firstLine="360"/>
        <w:jc w:val="both"/>
        <w:rPr>
          <w:sz w:val="20"/>
          <w:szCs w:val="20"/>
        </w:rPr>
      </w:pPr>
      <w:r w:rsidRPr="00075ED6">
        <w:rPr>
          <w:sz w:val="20"/>
          <w:szCs w:val="20"/>
        </w:rPr>
        <w:t>b1)</w:t>
      </w:r>
      <w:r>
        <w:rPr>
          <w:sz w:val="20"/>
          <w:szCs w:val="20"/>
        </w:rPr>
        <w:t xml:space="preserve"> Java;</w:t>
      </w:r>
    </w:p>
    <w:p w14:paraId="014C7DF5" w14:textId="77777777" w:rsidR="00E6123B" w:rsidRDefault="00E6123B" w:rsidP="00E6123B">
      <w:pPr>
        <w:pStyle w:val="PargrafodaLista"/>
        <w:spacing w:line="276" w:lineRule="auto"/>
        <w:ind w:left="720" w:firstLine="360"/>
        <w:jc w:val="both"/>
        <w:rPr>
          <w:sz w:val="20"/>
          <w:szCs w:val="20"/>
        </w:rPr>
      </w:pPr>
      <w:r>
        <w:rPr>
          <w:sz w:val="20"/>
          <w:szCs w:val="20"/>
        </w:rPr>
        <w:t>b2) Android Studio.</w:t>
      </w:r>
      <w:r w:rsidRPr="00075ED6">
        <w:rPr>
          <w:sz w:val="20"/>
          <w:szCs w:val="20"/>
        </w:rPr>
        <w:t xml:space="preserve"> </w:t>
      </w:r>
    </w:p>
    <w:p w14:paraId="6BAEA3BF" w14:textId="77777777" w:rsidR="00E6123B" w:rsidRDefault="00E6123B" w:rsidP="00DE6498">
      <w:pPr>
        <w:widowControl w:val="0"/>
        <w:suppressAutoHyphens/>
        <w:autoSpaceDE w:val="0"/>
        <w:spacing w:line="276" w:lineRule="auto"/>
        <w:ind w:left="1080"/>
        <w:jc w:val="both"/>
        <w:rPr>
          <w:rFonts w:ascii="Exo 2" w:eastAsia="Calibri" w:hAnsi="Exo 2" w:cs="Arial"/>
          <w:i/>
          <w:iCs/>
          <w:color w:val="0000FF"/>
          <w:sz w:val="20"/>
          <w:szCs w:val="20"/>
        </w:rPr>
      </w:pPr>
    </w:p>
    <w:p w14:paraId="2443B8D8" w14:textId="77777777" w:rsidR="00E6123B" w:rsidRPr="00CA1087" w:rsidRDefault="00E6123B" w:rsidP="00DE6498">
      <w:pPr>
        <w:widowControl w:val="0"/>
        <w:suppressAutoHyphens/>
        <w:autoSpaceDE w:val="0"/>
        <w:spacing w:line="276" w:lineRule="auto"/>
        <w:ind w:left="1080"/>
        <w:jc w:val="both"/>
        <w:rPr>
          <w:rFonts w:ascii="Exo 2" w:eastAsia="Calibri" w:hAnsi="Exo 2" w:cs="Arial"/>
          <w:i/>
          <w:iCs/>
          <w:color w:val="0000FF"/>
          <w:sz w:val="20"/>
          <w:szCs w:val="20"/>
        </w:rPr>
      </w:pPr>
    </w:p>
    <w:p w14:paraId="3139DED8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48" w:name="_Toc239163607"/>
      <w:bookmarkStart w:id="49" w:name="_Toc239759232"/>
      <w:bookmarkStart w:id="50" w:name="_Toc251258361"/>
      <w:r w:rsidRPr="00C24E2B">
        <w:rPr>
          <w:rFonts w:ascii="Frutiger 57 Condensed" w:hAnsi="Frutiger 57 Condensed"/>
        </w:rPr>
        <w:t>Referências</w:t>
      </w:r>
      <w:bookmarkEnd w:id="48"/>
      <w:bookmarkEnd w:id="49"/>
      <w:bookmarkEnd w:id="50"/>
    </w:p>
    <w:p w14:paraId="1426C4D6" w14:textId="0BED178A" w:rsidR="00DE6498" w:rsidRDefault="00DE6498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 xml:space="preserve">&lt; 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Nesta seção devem ser listadas, através da tabela exemplificada abaixo, referências a textos técnicos necessários ao entendimento completo do desenvolvedor sobre como programar a análise realizada. Estes textos podem ser oriundos de fontes externas (internet) ou da base interna de conhecimento da companhia, podendo ser referenciados através de seus índices ao longo do documento.</w:t>
      </w:r>
      <w:r w:rsidRPr="00CA1087">
        <w:rPr>
          <w:rFonts w:ascii="Exo 2" w:hAnsi="Exo 2" w:cs="Arial"/>
          <w:sz w:val="20"/>
          <w:szCs w:val="20"/>
        </w:rPr>
        <w:t>&gt;</w:t>
      </w:r>
    </w:p>
    <w:p w14:paraId="21ACBEDC" w14:textId="196C30CF" w:rsidR="008E2C75" w:rsidRDefault="008E2C75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66992B12" w14:textId="132419F4" w:rsidR="008E2C75" w:rsidRDefault="008E2C75" w:rsidP="00DE6498">
      <w:pPr>
        <w:spacing w:line="276" w:lineRule="auto"/>
        <w:jc w:val="both"/>
        <w:rPr>
          <w:rFonts w:ascii="Exo 2" w:hAnsi="Exo 2" w:cs="Arial"/>
          <w:b/>
          <w:bCs/>
          <w:color w:val="FF0000"/>
          <w:sz w:val="38"/>
          <w:szCs w:val="52"/>
        </w:rPr>
      </w:pPr>
      <w:r w:rsidRPr="008E2C75">
        <w:rPr>
          <w:rFonts w:ascii="Exo 2" w:hAnsi="Exo 2" w:cs="Arial"/>
          <w:b/>
          <w:bCs/>
          <w:color w:val="FF0000"/>
          <w:sz w:val="38"/>
          <w:szCs w:val="52"/>
        </w:rPr>
        <w:t>EXEMPLO:</w:t>
      </w:r>
    </w:p>
    <w:p w14:paraId="6B0450CC" w14:textId="77777777" w:rsidR="008E2C75" w:rsidRPr="008E2C75" w:rsidRDefault="008E2C75" w:rsidP="00DE6498">
      <w:pPr>
        <w:spacing w:line="276" w:lineRule="auto"/>
        <w:jc w:val="both"/>
        <w:rPr>
          <w:rFonts w:ascii="Exo 2" w:hAnsi="Exo 2" w:cs="Arial"/>
          <w:b/>
          <w:bCs/>
          <w:color w:val="FF0000"/>
          <w:sz w:val="38"/>
          <w:szCs w:val="52"/>
        </w:rPr>
      </w:pPr>
    </w:p>
    <w:tbl>
      <w:tblPr>
        <w:tblW w:w="9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0"/>
        <w:gridCol w:w="3260"/>
        <w:gridCol w:w="5731"/>
      </w:tblGrid>
      <w:tr w:rsidR="008E2C75" w:rsidRPr="008E2C75" w14:paraId="4446EBE0" w14:textId="77777777" w:rsidTr="008E2C75">
        <w:trPr>
          <w:trHeight w:val="389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0AD0982D" w14:textId="77777777" w:rsidR="008E2C75" w:rsidRPr="008E2C75" w:rsidRDefault="008E2C75" w:rsidP="008E2C75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E2C75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Item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7F6AA387" w14:textId="77777777" w:rsidR="008E2C75" w:rsidRPr="008E2C75" w:rsidRDefault="008E2C75" w:rsidP="008E2C75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E2C75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Assunto</w:t>
            </w:r>
          </w:p>
        </w:tc>
        <w:tc>
          <w:tcPr>
            <w:tcW w:w="573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39106030" w14:textId="77777777" w:rsidR="008E2C75" w:rsidRPr="008E2C75" w:rsidRDefault="008E2C75" w:rsidP="008E2C75">
            <w:pPr>
              <w:jc w:val="center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 w:rsidRPr="008E2C75"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Link</w:t>
            </w:r>
          </w:p>
        </w:tc>
      </w:tr>
      <w:tr w:rsidR="008E2C75" w:rsidRPr="008E2C75" w14:paraId="504D8F7C" w14:textId="77777777" w:rsidTr="008E2C75">
        <w:trPr>
          <w:trHeight w:val="31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6FD3D36D" w14:textId="77777777" w:rsidR="008E2C75" w:rsidRPr="008E2C75" w:rsidRDefault="008E2C75" w:rsidP="008E2C75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E2C75">
              <w:rPr>
                <w:rFonts w:ascii="Arial" w:hAnsi="Arial" w:cs="Arial"/>
                <w:color w:val="FFFFFF"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vAlign w:val="center"/>
            <w:hideMark/>
          </w:tcPr>
          <w:p w14:paraId="2C6301BF" w14:textId="77777777" w:rsidR="008E2C75" w:rsidRPr="008E2C75" w:rsidRDefault="008E2C75" w:rsidP="008E2C75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E2C75">
              <w:rPr>
                <w:rFonts w:ascii="Arial" w:hAnsi="Arial" w:cs="Arial"/>
                <w:color w:val="000000"/>
                <w:sz w:val="20"/>
                <w:szCs w:val="20"/>
              </w:rPr>
              <w:t>ReactJS (Front-End)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6CDAE" w14:textId="77777777" w:rsidR="008E2C75" w:rsidRPr="008E2C75" w:rsidRDefault="008E2C75" w:rsidP="008E2C7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E2C75">
              <w:rPr>
                <w:rFonts w:ascii="Calibri" w:hAnsi="Calibri" w:cs="Calibri"/>
                <w:color w:val="000000"/>
                <w:sz w:val="20"/>
                <w:szCs w:val="20"/>
              </w:rPr>
              <w:t>https://reactjs.org/docs/getting-started.html</w:t>
            </w:r>
          </w:p>
        </w:tc>
      </w:tr>
      <w:tr w:rsidR="008E2C75" w:rsidRPr="008E2C75" w14:paraId="2525155E" w14:textId="77777777" w:rsidTr="008E2C75">
        <w:trPr>
          <w:trHeight w:val="1035"/>
        </w:trPr>
        <w:tc>
          <w:tcPr>
            <w:tcW w:w="7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004B8D"/>
            <w:noWrap/>
            <w:vAlign w:val="center"/>
            <w:hideMark/>
          </w:tcPr>
          <w:p w14:paraId="4A866AE1" w14:textId="77777777" w:rsidR="008E2C75" w:rsidRPr="008E2C75" w:rsidRDefault="008E2C75" w:rsidP="008E2C75">
            <w:pPr>
              <w:jc w:val="right"/>
              <w:rPr>
                <w:rFonts w:ascii="Arial" w:hAnsi="Arial" w:cs="Arial"/>
                <w:color w:val="FFFFFF"/>
                <w:sz w:val="20"/>
                <w:szCs w:val="20"/>
              </w:rPr>
            </w:pPr>
            <w:r w:rsidRPr="008E2C75">
              <w:rPr>
                <w:rFonts w:ascii="Arial" w:hAnsi="Arial" w:cs="Arial"/>
                <w:color w:val="FFFFFF"/>
                <w:sz w:val="20"/>
                <w:szCs w:val="20"/>
              </w:rPr>
              <w:t>2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1BF039F" w14:textId="77777777" w:rsidR="008E2C75" w:rsidRPr="008E2C75" w:rsidRDefault="008E2C75" w:rsidP="008E2C75">
            <w:pPr>
              <w:jc w:val="center"/>
              <w:rPr>
                <w:rFonts w:cs="Calibri"/>
                <w:color w:val="000000"/>
                <w:sz w:val="20"/>
                <w:szCs w:val="20"/>
              </w:rPr>
            </w:pPr>
            <w:r w:rsidRPr="008E2C75">
              <w:rPr>
                <w:rFonts w:cs="Calibri"/>
                <w:color w:val="000000"/>
                <w:sz w:val="20"/>
                <w:szCs w:val="20"/>
              </w:rPr>
              <w:t>SpringBoot (Back-End Java)</w:t>
            </w: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center"/>
            <w:hideMark/>
          </w:tcPr>
          <w:p w14:paraId="37FAA1FC" w14:textId="77777777" w:rsidR="008E2C75" w:rsidRPr="008E2C75" w:rsidRDefault="008E2C75" w:rsidP="008E2C7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E2C75">
              <w:rPr>
                <w:rFonts w:ascii="Calibri" w:hAnsi="Calibri" w:cs="Calibri"/>
                <w:color w:val="000000"/>
                <w:sz w:val="20"/>
                <w:szCs w:val="20"/>
              </w:rPr>
              <w:t>https://docs.spring.io/spring-boot/docs/current/reference/htmlsingle/</w:t>
            </w:r>
          </w:p>
        </w:tc>
      </w:tr>
    </w:tbl>
    <w:p w14:paraId="2E00BE69" w14:textId="3538A904" w:rsidR="008E2C75" w:rsidRDefault="008E2C75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59B8C170" w14:textId="5BA97F38" w:rsidR="008E2C75" w:rsidRDefault="008E2C75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10827963" w14:textId="77777777" w:rsidR="008E2C75" w:rsidRPr="00CA1087" w:rsidRDefault="008E2C75" w:rsidP="00DE6498">
      <w:pPr>
        <w:spacing w:line="276" w:lineRule="auto"/>
        <w:jc w:val="both"/>
        <w:rPr>
          <w:rFonts w:ascii="Exo 2" w:hAnsi="Exo 2" w:cs="Arial"/>
          <w:bCs/>
          <w:sz w:val="20"/>
          <w:szCs w:val="20"/>
        </w:rPr>
      </w:pPr>
    </w:p>
    <w:p w14:paraId="05BFD013" w14:textId="0511C136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51" w:name="_Toc239163608"/>
      <w:bookmarkStart w:id="52" w:name="_Toc239759233"/>
      <w:bookmarkStart w:id="53" w:name="_Toc251258362"/>
      <w:r w:rsidRPr="00C24E2B">
        <w:rPr>
          <w:rFonts w:ascii="Frutiger 57 Condensed" w:hAnsi="Frutiger 57 Condensed"/>
        </w:rPr>
        <w:t>Histórico de Modificações</w:t>
      </w:r>
      <w:bookmarkEnd w:id="51"/>
      <w:bookmarkEnd w:id="52"/>
      <w:bookmarkEnd w:id="53"/>
    </w:p>
    <w:p w14:paraId="2A9E27D8" w14:textId="77777777" w:rsidR="00DE6498" w:rsidRPr="00CA1087" w:rsidRDefault="00DE6498" w:rsidP="00DE6498">
      <w:pPr>
        <w:spacing w:line="276" w:lineRule="auto"/>
        <w:jc w:val="both"/>
        <w:rPr>
          <w:rFonts w:ascii="Exo 2" w:hAnsi="Exo 2" w:cs="Arial"/>
          <w:bCs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 xml:space="preserve">&lt; 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Registro dos autores e modificações realizadas no documento, de acordo com modelo de tabela exposto abaixo.</w:t>
      </w:r>
      <w:r w:rsidRPr="00CA1087">
        <w:rPr>
          <w:rFonts w:ascii="Exo 2" w:hAnsi="Exo 2" w:cs="Arial"/>
          <w:sz w:val="20"/>
          <w:szCs w:val="20"/>
        </w:rPr>
        <w:t>&gt;</w:t>
      </w:r>
    </w:p>
    <w:p w14:paraId="106B5320" w14:textId="77777777" w:rsidR="00DE6498" w:rsidRPr="00CA1087" w:rsidRDefault="00DE6498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9"/>
        <w:gridCol w:w="3214"/>
        <w:gridCol w:w="4284"/>
      </w:tblGrid>
      <w:tr w:rsidR="00DE6498" w:rsidRPr="00CA1087" w14:paraId="1E9F81DC" w14:textId="77777777" w:rsidTr="00DE6498">
        <w:tc>
          <w:tcPr>
            <w:tcW w:w="1048" w:type="pct"/>
            <w:shd w:val="clear" w:color="auto" w:fill="004B8D"/>
            <w:vAlign w:val="center"/>
          </w:tcPr>
          <w:p w14:paraId="0060BB4F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Data/Hora</w:t>
            </w:r>
          </w:p>
        </w:tc>
        <w:tc>
          <w:tcPr>
            <w:tcW w:w="1694" w:type="pct"/>
            <w:shd w:val="clear" w:color="auto" w:fill="004B8D"/>
            <w:vAlign w:val="center"/>
          </w:tcPr>
          <w:p w14:paraId="19FE8085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Autor</w:t>
            </w:r>
          </w:p>
        </w:tc>
        <w:tc>
          <w:tcPr>
            <w:tcW w:w="2258" w:type="pct"/>
            <w:shd w:val="clear" w:color="auto" w:fill="004B8D"/>
          </w:tcPr>
          <w:p w14:paraId="53953859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color w:val="FFFFFF"/>
                <w:sz w:val="20"/>
                <w:szCs w:val="20"/>
              </w:rPr>
              <w:t>Modificação</w:t>
            </w:r>
          </w:p>
        </w:tc>
      </w:tr>
      <w:tr w:rsidR="00DE6498" w:rsidRPr="00CA1087" w14:paraId="3E4061D5" w14:textId="77777777" w:rsidTr="00DE6498">
        <w:tc>
          <w:tcPr>
            <w:tcW w:w="1048" w:type="pct"/>
            <w:shd w:val="clear" w:color="auto" w:fill="FFFFFF"/>
          </w:tcPr>
          <w:p w14:paraId="6845A492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1694" w:type="pct"/>
            <w:shd w:val="clear" w:color="auto" w:fill="FFFFFF"/>
          </w:tcPr>
          <w:p w14:paraId="52C75219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2258" w:type="pct"/>
            <w:shd w:val="clear" w:color="auto" w:fill="FFFFFF"/>
          </w:tcPr>
          <w:p w14:paraId="43A579D9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</w:tr>
      <w:tr w:rsidR="00DE6498" w:rsidRPr="00CA1087" w14:paraId="24C1D2DD" w14:textId="77777777" w:rsidTr="00DE6498">
        <w:tc>
          <w:tcPr>
            <w:tcW w:w="1048" w:type="pct"/>
            <w:shd w:val="clear" w:color="auto" w:fill="FFFFFF"/>
          </w:tcPr>
          <w:p w14:paraId="46F606B7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1694" w:type="pct"/>
            <w:shd w:val="clear" w:color="auto" w:fill="FFFFFF"/>
          </w:tcPr>
          <w:p w14:paraId="676C6841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  <w:tc>
          <w:tcPr>
            <w:tcW w:w="2258" w:type="pct"/>
            <w:shd w:val="clear" w:color="auto" w:fill="FFFFFF"/>
          </w:tcPr>
          <w:p w14:paraId="44E87448" w14:textId="77777777" w:rsidR="00DE6498" w:rsidRPr="00CA1087" w:rsidRDefault="00DE6498" w:rsidP="00DE6498">
            <w:pPr>
              <w:spacing w:line="276" w:lineRule="auto"/>
              <w:jc w:val="both"/>
              <w:rPr>
                <w:rFonts w:ascii="Exo 2" w:hAnsi="Exo 2" w:cs="Arial"/>
                <w:iCs/>
                <w:sz w:val="20"/>
                <w:szCs w:val="20"/>
              </w:rPr>
            </w:pPr>
          </w:p>
        </w:tc>
      </w:tr>
    </w:tbl>
    <w:p w14:paraId="3AC3208F" w14:textId="77777777" w:rsidR="00DE6498" w:rsidRPr="00CA1087" w:rsidRDefault="00DE6498" w:rsidP="009978D9">
      <w:pPr>
        <w:pStyle w:val="Ttulo1"/>
        <w:numPr>
          <w:ilvl w:val="0"/>
          <w:numId w:val="0"/>
        </w:numPr>
        <w:ind w:left="397"/>
        <w:rPr>
          <w:rFonts w:ascii="Exo 2" w:hAnsi="Exo 2"/>
        </w:rPr>
      </w:pPr>
      <w:bookmarkStart w:id="54" w:name="_Toc239163609"/>
    </w:p>
    <w:p w14:paraId="6AC4D13C" w14:textId="77777777" w:rsidR="00DE6498" w:rsidRPr="00C24E2B" w:rsidRDefault="00DE6498" w:rsidP="009978D9">
      <w:pPr>
        <w:pStyle w:val="Ttulo1"/>
        <w:rPr>
          <w:rFonts w:ascii="Frutiger 57 Condensed" w:hAnsi="Frutiger 57 Condensed"/>
        </w:rPr>
      </w:pPr>
      <w:bookmarkStart w:id="55" w:name="_Toc239759234"/>
      <w:bookmarkStart w:id="56" w:name="_Toc251258363"/>
      <w:r w:rsidRPr="00C24E2B">
        <w:rPr>
          <w:rFonts w:ascii="Frutiger 57 Condensed" w:hAnsi="Frutiger 57 Condensed"/>
        </w:rPr>
        <w:t>Anexos</w:t>
      </w:r>
      <w:bookmarkEnd w:id="54"/>
      <w:bookmarkEnd w:id="55"/>
      <w:bookmarkEnd w:id="56"/>
    </w:p>
    <w:p w14:paraId="1B9BC8FC" w14:textId="77777777" w:rsidR="007F4408" w:rsidRPr="00CA1087" w:rsidRDefault="00DE6498" w:rsidP="00C24E2B">
      <w:pPr>
        <w:pStyle w:val="Ttulo2"/>
      </w:pPr>
      <w:bookmarkStart w:id="57" w:name="_Toc239163610"/>
      <w:bookmarkStart w:id="58" w:name="_Toc239759235"/>
      <w:bookmarkStart w:id="59" w:name="_Toc251258364"/>
      <w:r w:rsidRPr="00CA1087">
        <w:t>Modelo de Entidades</w:t>
      </w:r>
      <w:bookmarkStart w:id="60" w:name="_Toc239163611"/>
      <w:bookmarkStart w:id="61" w:name="_Toc239759236"/>
      <w:bookmarkEnd w:id="57"/>
      <w:bookmarkEnd w:id="58"/>
      <w:bookmarkEnd w:id="59"/>
    </w:p>
    <w:p w14:paraId="427A2B76" w14:textId="77777777" w:rsidR="007F4408" w:rsidRPr="00CA1087" w:rsidRDefault="007F4408" w:rsidP="00C24E2B">
      <w:pPr>
        <w:pStyle w:val="Ttulo2"/>
        <w:numPr>
          <w:ilvl w:val="0"/>
          <w:numId w:val="0"/>
        </w:numPr>
        <w:ind w:left="426"/>
      </w:pPr>
    </w:p>
    <w:p w14:paraId="63E22562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62" w:name="_Toc239761429"/>
      <w:bookmarkStart w:id="63" w:name="_Toc239763039"/>
      <w:bookmarkStart w:id="64" w:name="_Toc239763299"/>
      <w:bookmarkStart w:id="65" w:name="_Toc241643074"/>
      <w:bookmarkStart w:id="66" w:name="_Toc241644580"/>
      <w:bookmarkStart w:id="67" w:name="_Toc251258365"/>
      <w:bookmarkEnd w:id="62"/>
      <w:bookmarkEnd w:id="63"/>
      <w:bookmarkEnd w:id="64"/>
      <w:bookmarkEnd w:id="65"/>
      <w:bookmarkEnd w:id="66"/>
      <w:bookmarkEnd w:id="67"/>
    </w:p>
    <w:p w14:paraId="75C1006F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68" w:name="_Toc239761430"/>
      <w:bookmarkStart w:id="69" w:name="_Toc239763040"/>
      <w:bookmarkStart w:id="70" w:name="_Toc239763300"/>
      <w:bookmarkStart w:id="71" w:name="_Toc241643075"/>
      <w:bookmarkStart w:id="72" w:name="_Toc241644581"/>
      <w:bookmarkStart w:id="73" w:name="_Toc251258366"/>
      <w:bookmarkEnd w:id="68"/>
      <w:bookmarkEnd w:id="69"/>
      <w:bookmarkEnd w:id="70"/>
      <w:bookmarkEnd w:id="71"/>
      <w:bookmarkEnd w:id="72"/>
      <w:bookmarkEnd w:id="73"/>
    </w:p>
    <w:p w14:paraId="083A8861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74" w:name="_Toc239761431"/>
      <w:bookmarkStart w:id="75" w:name="_Toc239763041"/>
      <w:bookmarkStart w:id="76" w:name="_Toc239763301"/>
      <w:bookmarkStart w:id="77" w:name="_Toc241643076"/>
      <w:bookmarkStart w:id="78" w:name="_Toc241644582"/>
      <w:bookmarkStart w:id="79" w:name="_Toc251258367"/>
      <w:bookmarkEnd w:id="74"/>
      <w:bookmarkEnd w:id="75"/>
      <w:bookmarkEnd w:id="76"/>
      <w:bookmarkEnd w:id="77"/>
      <w:bookmarkEnd w:id="78"/>
      <w:bookmarkEnd w:id="79"/>
    </w:p>
    <w:p w14:paraId="488EB400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80" w:name="_Toc239761432"/>
      <w:bookmarkStart w:id="81" w:name="_Toc239763042"/>
      <w:bookmarkStart w:id="82" w:name="_Toc239763302"/>
      <w:bookmarkStart w:id="83" w:name="_Toc241643077"/>
      <w:bookmarkStart w:id="84" w:name="_Toc241644583"/>
      <w:bookmarkStart w:id="85" w:name="_Toc251258368"/>
      <w:bookmarkEnd w:id="80"/>
      <w:bookmarkEnd w:id="81"/>
      <w:bookmarkEnd w:id="82"/>
      <w:bookmarkEnd w:id="83"/>
      <w:bookmarkEnd w:id="84"/>
      <w:bookmarkEnd w:id="85"/>
    </w:p>
    <w:p w14:paraId="259C37C6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86" w:name="_Toc239761433"/>
      <w:bookmarkStart w:id="87" w:name="_Toc239763043"/>
      <w:bookmarkStart w:id="88" w:name="_Toc239763303"/>
      <w:bookmarkStart w:id="89" w:name="_Toc241643078"/>
      <w:bookmarkStart w:id="90" w:name="_Toc241644584"/>
      <w:bookmarkStart w:id="91" w:name="_Toc251258369"/>
      <w:bookmarkEnd w:id="86"/>
      <w:bookmarkEnd w:id="87"/>
      <w:bookmarkEnd w:id="88"/>
      <w:bookmarkEnd w:id="89"/>
      <w:bookmarkEnd w:id="90"/>
      <w:bookmarkEnd w:id="91"/>
    </w:p>
    <w:p w14:paraId="75145D40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92" w:name="_Toc239761434"/>
      <w:bookmarkStart w:id="93" w:name="_Toc239763044"/>
      <w:bookmarkStart w:id="94" w:name="_Toc239763304"/>
      <w:bookmarkStart w:id="95" w:name="_Toc241643079"/>
      <w:bookmarkStart w:id="96" w:name="_Toc241644585"/>
      <w:bookmarkStart w:id="97" w:name="_Toc251258370"/>
      <w:bookmarkEnd w:id="92"/>
      <w:bookmarkEnd w:id="93"/>
      <w:bookmarkEnd w:id="94"/>
      <w:bookmarkEnd w:id="95"/>
      <w:bookmarkEnd w:id="96"/>
      <w:bookmarkEnd w:id="97"/>
    </w:p>
    <w:p w14:paraId="294A548A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98" w:name="_Toc239761435"/>
      <w:bookmarkStart w:id="99" w:name="_Toc239763045"/>
      <w:bookmarkStart w:id="100" w:name="_Toc239763305"/>
      <w:bookmarkStart w:id="101" w:name="_Toc241643080"/>
      <w:bookmarkStart w:id="102" w:name="_Toc241644586"/>
      <w:bookmarkStart w:id="103" w:name="_Toc251258371"/>
      <w:bookmarkEnd w:id="98"/>
      <w:bookmarkEnd w:id="99"/>
      <w:bookmarkEnd w:id="100"/>
      <w:bookmarkEnd w:id="101"/>
      <w:bookmarkEnd w:id="102"/>
      <w:bookmarkEnd w:id="103"/>
    </w:p>
    <w:p w14:paraId="239A0861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104" w:name="_Toc239761436"/>
      <w:bookmarkStart w:id="105" w:name="_Toc239763046"/>
      <w:bookmarkStart w:id="106" w:name="_Toc239763306"/>
      <w:bookmarkStart w:id="107" w:name="_Toc241643081"/>
      <w:bookmarkStart w:id="108" w:name="_Toc241644587"/>
      <w:bookmarkStart w:id="109" w:name="_Toc251258372"/>
      <w:bookmarkEnd w:id="104"/>
      <w:bookmarkEnd w:id="105"/>
      <w:bookmarkEnd w:id="106"/>
      <w:bookmarkEnd w:id="107"/>
      <w:bookmarkEnd w:id="108"/>
      <w:bookmarkEnd w:id="109"/>
    </w:p>
    <w:p w14:paraId="67402756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110" w:name="_Toc239761437"/>
      <w:bookmarkStart w:id="111" w:name="_Toc239763047"/>
      <w:bookmarkStart w:id="112" w:name="_Toc239763307"/>
      <w:bookmarkStart w:id="113" w:name="_Toc241643082"/>
      <w:bookmarkStart w:id="114" w:name="_Toc241644588"/>
      <w:bookmarkStart w:id="115" w:name="_Toc251258373"/>
      <w:bookmarkEnd w:id="110"/>
      <w:bookmarkEnd w:id="111"/>
      <w:bookmarkEnd w:id="112"/>
      <w:bookmarkEnd w:id="113"/>
      <w:bookmarkEnd w:id="114"/>
      <w:bookmarkEnd w:id="115"/>
    </w:p>
    <w:p w14:paraId="2331EDA1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116" w:name="_Toc239761438"/>
      <w:bookmarkStart w:id="117" w:name="_Toc239763048"/>
      <w:bookmarkStart w:id="118" w:name="_Toc239763308"/>
      <w:bookmarkStart w:id="119" w:name="_Toc241643083"/>
      <w:bookmarkStart w:id="120" w:name="_Toc241644589"/>
      <w:bookmarkStart w:id="121" w:name="_Toc251258374"/>
      <w:bookmarkEnd w:id="116"/>
      <w:bookmarkEnd w:id="117"/>
      <w:bookmarkEnd w:id="118"/>
      <w:bookmarkEnd w:id="119"/>
      <w:bookmarkEnd w:id="120"/>
      <w:bookmarkEnd w:id="121"/>
    </w:p>
    <w:p w14:paraId="4D75F5BB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122" w:name="_Toc239761439"/>
      <w:bookmarkStart w:id="123" w:name="_Toc239763049"/>
      <w:bookmarkStart w:id="124" w:name="_Toc239763309"/>
      <w:bookmarkStart w:id="125" w:name="_Toc241643084"/>
      <w:bookmarkStart w:id="126" w:name="_Toc241644590"/>
      <w:bookmarkStart w:id="127" w:name="_Toc251258375"/>
      <w:bookmarkEnd w:id="122"/>
      <w:bookmarkEnd w:id="123"/>
      <w:bookmarkEnd w:id="124"/>
      <w:bookmarkEnd w:id="125"/>
      <w:bookmarkEnd w:id="126"/>
      <w:bookmarkEnd w:id="127"/>
    </w:p>
    <w:p w14:paraId="4160E245" w14:textId="77777777" w:rsidR="007F4408" w:rsidRPr="00CA1087" w:rsidRDefault="007F4408" w:rsidP="007F4408">
      <w:pPr>
        <w:pStyle w:val="PargrafodaLista"/>
        <w:keepNext/>
        <w:numPr>
          <w:ilvl w:val="0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128" w:name="_Toc239761440"/>
      <w:bookmarkStart w:id="129" w:name="_Toc239763050"/>
      <w:bookmarkStart w:id="130" w:name="_Toc239763310"/>
      <w:bookmarkStart w:id="131" w:name="_Toc241643085"/>
      <w:bookmarkStart w:id="132" w:name="_Toc241644591"/>
      <w:bookmarkStart w:id="133" w:name="_Toc251258376"/>
      <w:bookmarkEnd w:id="128"/>
      <w:bookmarkEnd w:id="129"/>
      <w:bookmarkEnd w:id="130"/>
      <w:bookmarkEnd w:id="131"/>
      <w:bookmarkEnd w:id="132"/>
      <w:bookmarkEnd w:id="133"/>
    </w:p>
    <w:p w14:paraId="3CD55B04" w14:textId="77777777" w:rsidR="007F4408" w:rsidRPr="00CA1087" w:rsidRDefault="007F4408" w:rsidP="007F4408">
      <w:pPr>
        <w:pStyle w:val="PargrafodaLista"/>
        <w:keepNext/>
        <w:numPr>
          <w:ilvl w:val="1"/>
          <w:numId w:val="9"/>
        </w:numPr>
        <w:spacing w:before="240" w:after="60" w:line="276" w:lineRule="auto"/>
        <w:outlineLvl w:val="2"/>
        <w:rPr>
          <w:rFonts w:ascii="Exo 2" w:hAnsi="Exo 2"/>
          <w:b/>
          <w:smallCaps/>
          <w:vanish/>
          <w:color w:val="004B8D"/>
          <w:szCs w:val="20"/>
          <w:lang w:eastAsia="en-US"/>
        </w:rPr>
      </w:pPr>
      <w:bookmarkStart w:id="134" w:name="_Toc239761441"/>
      <w:bookmarkStart w:id="135" w:name="_Toc239763051"/>
      <w:bookmarkStart w:id="136" w:name="_Toc239763311"/>
      <w:bookmarkStart w:id="137" w:name="_Toc241643086"/>
      <w:bookmarkStart w:id="138" w:name="_Toc241644592"/>
      <w:bookmarkStart w:id="139" w:name="_Toc251258377"/>
      <w:bookmarkEnd w:id="134"/>
      <w:bookmarkEnd w:id="135"/>
      <w:bookmarkEnd w:id="136"/>
      <w:bookmarkEnd w:id="137"/>
      <w:bookmarkEnd w:id="138"/>
      <w:bookmarkEnd w:id="139"/>
    </w:p>
    <w:p w14:paraId="60117C25" w14:textId="77777777" w:rsidR="007F4408" w:rsidRPr="00C24E2B" w:rsidRDefault="00DE6498" w:rsidP="00C24E2B">
      <w:pPr>
        <w:pStyle w:val="Ttulo3"/>
        <w:rPr>
          <w:rFonts w:cs="Arial"/>
          <w:iCs/>
        </w:rPr>
      </w:pPr>
      <w:bookmarkStart w:id="140" w:name="_Toc251258378"/>
      <w:r w:rsidRPr="00C24E2B">
        <w:t>Diagrama de Entidades</w:t>
      </w:r>
      <w:bookmarkEnd w:id="60"/>
      <w:bookmarkEnd w:id="61"/>
      <w:bookmarkEnd w:id="140"/>
    </w:p>
    <w:p w14:paraId="19D49386" w14:textId="77777777" w:rsidR="007F4408" w:rsidRPr="00CA1087" w:rsidRDefault="00DE6498" w:rsidP="00EA0169">
      <w:pPr>
        <w:pStyle w:val="PargrafodaLista"/>
        <w:spacing w:line="276" w:lineRule="auto"/>
        <w:ind w:left="720"/>
        <w:jc w:val="both"/>
        <w:rPr>
          <w:rFonts w:ascii="Exo 2" w:hAnsi="Exo 2"/>
          <w:iCs/>
        </w:rPr>
      </w:pPr>
      <w:r w:rsidRPr="00CA1087">
        <w:rPr>
          <w:rFonts w:ascii="Exo 2" w:hAnsi="Exo 2" w:cs="Arial"/>
          <w:sz w:val="20"/>
          <w:szCs w:val="20"/>
        </w:rPr>
        <w:t xml:space="preserve">&lt; </w:t>
      </w:r>
      <w:r w:rsidRPr="00CA1087">
        <w:rPr>
          <w:rStyle w:val="nfase"/>
          <w:rFonts w:ascii="Exo 2" w:eastAsia="Calibri" w:hAnsi="Exo 2" w:cs="Arial"/>
          <w:iCs w:val="0"/>
          <w:color w:val="0000FF"/>
          <w:sz w:val="20"/>
          <w:szCs w:val="20"/>
        </w:rPr>
        <w:t>Diagrama com as entidades envolvidas e seus relacionamentos. Não é necessário incluir todos os atributos/métodos existentes em cada entidade envolvida, mas sim aqueles que necessitarão de qualquer modificação ou que influenciam diretamente na análise realizada</w:t>
      </w:r>
      <w:r w:rsidRPr="00CA1087">
        <w:rPr>
          <w:rFonts w:ascii="Exo 2" w:hAnsi="Exo 2"/>
          <w:i/>
          <w:iCs/>
        </w:rPr>
        <w:t>.</w:t>
      </w:r>
      <w:r w:rsidRPr="00CA1087">
        <w:rPr>
          <w:rFonts w:ascii="Exo 2" w:hAnsi="Exo 2"/>
          <w:iCs/>
        </w:rPr>
        <w:t>&gt;</w:t>
      </w:r>
      <w:bookmarkStart w:id="141" w:name="_Toc239163612"/>
      <w:bookmarkStart w:id="142" w:name="_Toc239759237"/>
    </w:p>
    <w:p w14:paraId="0B2C4DBB" w14:textId="77777777" w:rsidR="007F4408" w:rsidRPr="00CA1087" w:rsidRDefault="007F4408" w:rsidP="007F4408">
      <w:pPr>
        <w:pStyle w:val="PargrafodaLista"/>
        <w:spacing w:line="276" w:lineRule="auto"/>
        <w:ind w:left="360"/>
        <w:jc w:val="both"/>
        <w:rPr>
          <w:rFonts w:ascii="Exo 2" w:hAnsi="Exo 2"/>
          <w:sz w:val="20"/>
          <w:szCs w:val="20"/>
        </w:rPr>
      </w:pPr>
    </w:p>
    <w:p w14:paraId="3DAEAE70" w14:textId="77777777" w:rsidR="00DE6498" w:rsidRPr="00CA1087" w:rsidRDefault="00DE6498" w:rsidP="00C24E2B">
      <w:pPr>
        <w:pStyle w:val="Ttulo3"/>
        <w:rPr>
          <w:rFonts w:eastAsia="Calibri" w:cs="Arial"/>
          <w:i/>
          <w:iCs/>
          <w:color w:val="0000FF"/>
          <w:sz w:val="20"/>
        </w:rPr>
      </w:pPr>
      <w:bookmarkStart w:id="143" w:name="_Toc251258379"/>
      <w:r w:rsidRPr="00CA1087">
        <w:t>Detalhamento do Diagrama de Entidades</w:t>
      </w:r>
      <w:bookmarkEnd w:id="141"/>
      <w:bookmarkEnd w:id="142"/>
      <w:bookmarkEnd w:id="143"/>
    </w:p>
    <w:p w14:paraId="7166DEAB" w14:textId="77777777" w:rsidR="00DE6498" w:rsidRPr="00CA1087" w:rsidRDefault="00DE6498" w:rsidP="00EA0169">
      <w:pPr>
        <w:pStyle w:val="PargrafodaLista"/>
        <w:spacing w:line="276" w:lineRule="auto"/>
        <w:ind w:left="720"/>
        <w:jc w:val="both"/>
        <w:rPr>
          <w:rStyle w:val="nfase"/>
          <w:rFonts w:ascii="Exo 2" w:eastAsia="Calibri" w:hAnsi="Exo 2" w:cs="Arial"/>
          <w:i w:val="0"/>
          <w:sz w:val="20"/>
          <w:szCs w:val="20"/>
        </w:rPr>
      </w:pPr>
      <w:r w:rsidRPr="00CA1087">
        <w:rPr>
          <w:rFonts w:ascii="Exo 2" w:hAnsi="Exo 2" w:cs="Arial"/>
          <w:sz w:val="20"/>
          <w:szCs w:val="20"/>
        </w:rPr>
        <w:t xml:space="preserve">&lt; </w:t>
      </w:r>
      <w:r w:rsidRPr="00CA1087">
        <w:rPr>
          <w:rStyle w:val="nfase"/>
          <w:rFonts w:ascii="Exo 2" w:eastAsia="Calibri" w:hAnsi="Exo 2" w:cs="Arial"/>
          <w:color w:val="0000FF"/>
          <w:sz w:val="20"/>
          <w:szCs w:val="20"/>
        </w:rPr>
        <w:t>No caso de atributos e métodos que possuam forte lógica agregada, é importante o preenchimento de uma tabela com o modelo abaixo:</w:t>
      </w:r>
      <w:r w:rsidRPr="00CA1087">
        <w:rPr>
          <w:rStyle w:val="nfase"/>
          <w:rFonts w:ascii="Exo 2" w:eastAsia="Calibri" w:hAnsi="Exo 2" w:cs="Arial"/>
          <w:i w:val="0"/>
          <w:sz w:val="20"/>
          <w:szCs w:val="20"/>
        </w:rPr>
        <w:t>&gt;</w:t>
      </w:r>
    </w:p>
    <w:p w14:paraId="12793A1D" w14:textId="77777777" w:rsidR="00B76B39" w:rsidRPr="00CA1087" w:rsidRDefault="00B76B39" w:rsidP="00DE6498">
      <w:pPr>
        <w:pStyle w:val="PargrafodaLista"/>
        <w:spacing w:line="276" w:lineRule="auto"/>
        <w:ind w:left="360"/>
        <w:jc w:val="both"/>
        <w:rPr>
          <w:rStyle w:val="nfase"/>
          <w:rFonts w:ascii="Exo 2" w:eastAsia="Calibri" w:hAnsi="Exo 2" w:cs="Arial"/>
          <w:i w:val="0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9"/>
        <w:gridCol w:w="2252"/>
        <w:gridCol w:w="5146"/>
      </w:tblGrid>
      <w:tr w:rsidR="00DE6498" w:rsidRPr="00CA1087" w14:paraId="0418FC51" w14:textId="77777777" w:rsidTr="00DE6498">
        <w:tc>
          <w:tcPr>
            <w:tcW w:w="1101" w:type="pct"/>
            <w:shd w:val="clear" w:color="auto" w:fill="004B8D"/>
            <w:vAlign w:val="center"/>
          </w:tcPr>
          <w:p w14:paraId="4FB724E7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sz w:val="20"/>
                <w:szCs w:val="20"/>
              </w:rPr>
              <w:t>Entidade</w:t>
            </w:r>
          </w:p>
        </w:tc>
        <w:tc>
          <w:tcPr>
            <w:tcW w:w="1187" w:type="pct"/>
            <w:shd w:val="clear" w:color="auto" w:fill="004B8D"/>
          </w:tcPr>
          <w:p w14:paraId="400F9EDD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sz w:val="20"/>
                <w:szCs w:val="20"/>
              </w:rPr>
              <w:t>Método/Atributo</w:t>
            </w:r>
          </w:p>
        </w:tc>
        <w:tc>
          <w:tcPr>
            <w:tcW w:w="2712" w:type="pct"/>
            <w:shd w:val="clear" w:color="auto" w:fill="004B8D"/>
          </w:tcPr>
          <w:p w14:paraId="324E622C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  <w:r w:rsidRPr="00CA1087">
              <w:rPr>
                <w:rFonts w:ascii="Exo 2" w:hAnsi="Exo 2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DE6498" w:rsidRPr="00CA1087" w14:paraId="5C5AB593" w14:textId="77777777" w:rsidTr="00DE6498">
        <w:tc>
          <w:tcPr>
            <w:tcW w:w="1101" w:type="pct"/>
            <w:shd w:val="clear" w:color="auto" w:fill="FFFFFF"/>
          </w:tcPr>
          <w:p w14:paraId="4D946A18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</w:p>
        </w:tc>
        <w:tc>
          <w:tcPr>
            <w:tcW w:w="1187" w:type="pct"/>
            <w:shd w:val="clear" w:color="auto" w:fill="FFFFFF"/>
          </w:tcPr>
          <w:p w14:paraId="51B6FD2C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</w:p>
        </w:tc>
        <w:tc>
          <w:tcPr>
            <w:tcW w:w="2712" w:type="pct"/>
            <w:shd w:val="clear" w:color="auto" w:fill="FFFFFF"/>
          </w:tcPr>
          <w:p w14:paraId="741B74BF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</w:p>
        </w:tc>
      </w:tr>
      <w:tr w:rsidR="00DE6498" w:rsidRPr="00CA1087" w14:paraId="1A026BFA" w14:textId="77777777" w:rsidTr="00DE6498">
        <w:tc>
          <w:tcPr>
            <w:tcW w:w="1101" w:type="pct"/>
            <w:shd w:val="clear" w:color="auto" w:fill="FFFFFF"/>
          </w:tcPr>
          <w:p w14:paraId="1EF4C1B7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</w:p>
        </w:tc>
        <w:tc>
          <w:tcPr>
            <w:tcW w:w="1187" w:type="pct"/>
            <w:shd w:val="clear" w:color="auto" w:fill="FFFFFF"/>
          </w:tcPr>
          <w:p w14:paraId="2EB83FE1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</w:p>
        </w:tc>
        <w:tc>
          <w:tcPr>
            <w:tcW w:w="2712" w:type="pct"/>
            <w:shd w:val="clear" w:color="auto" w:fill="FFFFFF"/>
          </w:tcPr>
          <w:p w14:paraId="6D776FA1" w14:textId="77777777" w:rsidR="00DE6498" w:rsidRPr="00CA1087" w:rsidRDefault="00DE6498" w:rsidP="00B76B39">
            <w:pPr>
              <w:spacing w:line="276" w:lineRule="auto"/>
              <w:jc w:val="center"/>
              <w:rPr>
                <w:rFonts w:ascii="Exo 2" w:hAnsi="Exo 2" w:cs="Arial"/>
                <w:b/>
                <w:bCs/>
                <w:sz w:val="20"/>
                <w:szCs w:val="20"/>
              </w:rPr>
            </w:pPr>
          </w:p>
        </w:tc>
      </w:tr>
    </w:tbl>
    <w:p w14:paraId="69F50C4A" w14:textId="77777777" w:rsidR="00B76B39" w:rsidRPr="00CA1087" w:rsidRDefault="00B76B39" w:rsidP="00C24E2B">
      <w:pPr>
        <w:pStyle w:val="Ttulo2"/>
        <w:numPr>
          <w:ilvl w:val="0"/>
          <w:numId w:val="0"/>
        </w:numPr>
        <w:ind w:left="426"/>
      </w:pPr>
      <w:bookmarkStart w:id="144" w:name="_Toc239163613"/>
      <w:bookmarkStart w:id="145" w:name="_Toc239759238"/>
    </w:p>
    <w:p w14:paraId="78E5751B" w14:textId="77777777" w:rsidR="00DE6498" w:rsidRPr="00CA1087" w:rsidRDefault="00DE6498" w:rsidP="00C24E2B">
      <w:pPr>
        <w:pStyle w:val="Ttulo2"/>
      </w:pPr>
      <w:bookmarkStart w:id="146" w:name="_Toc251258380"/>
      <w:r w:rsidRPr="00CA1087">
        <w:t>Diagrama de Seqüência</w:t>
      </w:r>
      <w:bookmarkEnd w:id="144"/>
      <w:bookmarkEnd w:id="145"/>
      <w:bookmarkEnd w:id="146"/>
    </w:p>
    <w:p w14:paraId="14CA5246" w14:textId="0CD4B9E3" w:rsidR="00027CA2" w:rsidRDefault="00027CA2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p w14:paraId="12B99689" w14:textId="77777777" w:rsidR="004670A3" w:rsidRDefault="004670A3" w:rsidP="004670A3">
      <w:pPr>
        <w:ind w:left="360"/>
        <w:rPr>
          <w:rFonts w:cs="Arial"/>
          <w:sz w:val="20"/>
          <w:szCs w:val="20"/>
          <w:lang w:eastAsia="en-US"/>
        </w:rPr>
      </w:pPr>
      <w:r>
        <w:rPr>
          <w:rFonts w:cs="Arial"/>
          <w:sz w:val="20"/>
          <w:szCs w:val="20"/>
          <w:lang w:eastAsia="en-US"/>
        </w:rPr>
        <w:t>Não há.</w:t>
      </w:r>
    </w:p>
    <w:p w14:paraId="57EBF8EE" w14:textId="77777777" w:rsidR="004670A3" w:rsidRPr="00CA1087" w:rsidRDefault="004670A3" w:rsidP="00DE6498">
      <w:pPr>
        <w:spacing w:line="276" w:lineRule="auto"/>
        <w:jc w:val="both"/>
        <w:rPr>
          <w:rFonts w:ascii="Exo 2" w:hAnsi="Exo 2" w:cs="Arial"/>
          <w:sz w:val="20"/>
          <w:szCs w:val="20"/>
        </w:rPr>
      </w:pPr>
    </w:p>
    <w:sectPr w:rsidR="004670A3" w:rsidRPr="00CA1087" w:rsidSect="00DE6498">
      <w:headerReference w:type="default" r:id="rId9"/>
      <w:footerReference w:type="default" r:id="rId10"/>
      <w:headerReference w:type="first" r:id="rId11"/>
      <w:pgSz w:w="11907" w:h="16840" w:code="9"/>
      <w:pgMar w:top="2228" w:right="992" w:bottom="1264" w:left="1418" w:header="0" w:footer="0" w:gutter="0"/>
      <w:pgBorders w:offsetFrom="page">
        <w:top w:val="none" w:sz="0" w:space="0" w:color="00FF00"/>
        <w:left w:val="none" w:sz="0" w:space="0" w:color="000000"/>
        <w:bottom w:val="none" w:sz="0" w:space="0" w:color="000000"/>
        <w:right w:val="none" w:sz="0" w:space="0" w:color="0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E42CB" w14:textId="77777777" w:rsidR="006F14F3" w:rsidRDefault="006F14F3">
      <w:r>
        <w:separator/>
      </w:r>
    </w:p>
  </w:endnote>
  <w:endnote w:type="continuationSeparator" w:id="0">
    <w:p w14:paraId="26C0386C" w14:textId="77777777" w:rsidR="006F14F3" w:rsidRDefault="006F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57 Condensed">
    <w:altName w:val="Segoe UI"/>
    <w:panose1 w:val="00000000000000000000"/>
    <w:charset w:val="00"/>
    <w:family w:val="modern"/>
    <w:notTrueType/>
    <w:pitch w:val="variable"/>
    <w:sig w:usb0="00000001" w:usb1="4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 2">
    <w:altName w:val="Calibri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0B20F" w14:textId="77777777" w:rsidR="005B6183" w:rsidRPr="00FB3B19" w:rsidRDefault="005B6183" w:rsidP="005B6183">
    <w:pPr>
      <w:keepNext/>
      <w:tabs>
        <w:tab w:val="num" w:pos="1080"/>
      </w:tabs>
      <w:spacing w:before="120" w:after="120"/>
      <w:jc w:val="center"/>
      <w:outlineLvl w:val="0"/>
      <w:rPr>
        <w:rFonts w:ascii="Calibri" w:hAnsi="Calibri"/>
        <w:b/>
        <w:caps/>
        <w:color w:val="004B8D"/>
        <w:sz w:val="20"/>
        <w:szCs w:val="20"/>
        <w:lang w:eastAsia="en-US"/>
      </w:rPr>
    </w:pPr>
    <w:r w:rsidRPr="00FB3B19">
      <w:rPr>
        <w:rFonts w:ascii="Calibri" w:hAnsi="Calibri"/>
        <w:b/>
        <w:caps/>
        <w:color w:val="004B8D"/>
        <w:sz w:val="20"/>
        <w:szCs w:val="20"/>
        <w:lang w:eastAsia="en-US"/>
      </w:rPr>
      <w:t>Classificação do documento</w:t>
    </w:r>
  </w:p>
  <w:p w14:paraId="7F9BA996" w14:textId="77777777" w:rsidR="005B6183" w:rsidRPr="00FB3B19" w:rsidRDefault="005B6183" w:rsidP="005B6183">
    <w:pPr>
      <w:pStyle w:val="Rodap"/>
      <w:tabs>
        <w:tab w:val="clear" w:pos="8838"/>
      </w:tabs>
      <w:ind w:left="-284"/>
      <w:jc w:val="both"/>
      <w:rPr>
        <w:rFonts w:ascii="Verdana" w:hAnsi="Verdana"/>
        <w:b/>
        <w:bCs/>
        <w:i/>
        <w:iCs/>
        <w:color w:val="004B8D"/>
        <w:sz w:val="14"/>
      </w:rPr>
    </w:pPr>
    <w:r w:rsidRPr="00FB3B19">
      <w:rPr>
        <w:rFonts w:ascii="Verdana" w:hAnsi="Verdana" w:cs="Arial"/>
        <w:color w:val="004B8D"/>
        <w:sz w:val="14"/>
      </w:rPr>
      <w:t xml:space="preserve">"Os termos dessa </w:t>
    </w:r>
    <w:r w:rsidRPr="00FB3B19">
      <w:rPr>
        <w:rStyle w:val="nfase"/>
        <w:rFonts w:ascii="Verdana" w:hAnsi="Verdana" w:cs="Arial"/>
        <w:color w:val="004B8D"/>
        <w:sz w:val="14"/>
      </w:rPr>
      <w:t>documentação</w:t>
    </w:r>
    <w:r w:rsidRPr="00FB3B19">
      <w:rPr>
        <w:rFonts w:ascii="Verdana" w:hAnsi="Verdana" w:cs="Arial"/>
        <w:color w:val="004B8D"/>
        <w:sz w:val="14"/>
      </w:rPr>
      <w:t xml:space="preserve"> são considerados confidenciais e devem ser guardados sob absoluto sigilo e segurança, não podendo ser transferidos, divulgados ou utilizados por qualquer terceiro não autorizado. É vedado às partes utilizar as informações contidas nessa </w:t>
    </w:r>
    <w:r w:rsidRPr="00FB3B19">
      <w:rPr>
        <w:rStyle w:val="nfase"/>
        <w:rFonts w:ascii="Verdana" w:hAnsi="Verdana" w:cs="Arial"/>
        <w:color w:val="004B8D"/>
        <w:sz w:val="14"/>
      </w:rPr>
      <w:t>documentação</w:t>
    </w:r>
    <w:r w:rsidRPr="00FB3B19">
      <w:rPr>
        <w:rFonts w:ascii="Verdana" w:hAnsi="Verdana" w:cs="Arial"/>
        <w:color w:val="004B8D"/>
        <w:sz w:val="14"/>
      </w:rPr>
      <w:t xml:space="preserve"> para qualquer outro fim não relacionado à atividade específica para a qual foram fornecidas". </w:t>
    </w:r>
  </w:p>
  <w:p w14:paraId="11C5CBEB" w14:textId="77777777" w:rsidR="005B6183" w:rsidRPr="00FB3B19" w:rsidRDefault="005B6183" w:rsidP="005B6183">
    <w:pPr>
      <w:pStyle w:val="Cabealho"/>
      <w:jc w:val="right"/>
      <w:rPr>
        <w:rFonts w:ascii="Calibri" w:hAnsi="Calibri"/>
        <w:color w:val="004B8D"/>
        <w:sz w:val="20"/>
        <w:szCs w:val="20"/>
      </w:rPr>
    </w:pPr>
    <w:r w:rsidRPr="00FB3B19">
      <w:rPr>
        <w:rFonts w:ascii="Calibri" w:hAnsi="Calibri"/>
        <w:color w:val="004B8D"/>
        <w:sz w:val="20"/>
        <w:szCs w:val="20"/>
      </w:rPr>
      <w:t xml:space="preserve">Página </w:t>
    </w:r>
    <w:r w:rsidRPr="00FB3B19">
      <w:rPr>
        <w:rFonts w:ascii="Calibri" w:hAnsi="Calibri"/>
        <w:b/>
        <w:color w:val="004B8D"/>
        <w:sz w:val="20"/>
        <w:szCs w:val="20"/>
      </w:rPr>
      <w:fldChar w:fldCharType="begin"/>
    </w:r>
    <w:r w:rsidRPr="00FB3B19">
      <w:rPr>
        <w:rFonts w:ascii="Calibri" w:hAnsi="Calibri"/>
        <w:b/>
        <w:color w:val="004B8D"/>
        <w:sz w:val="20"/>
        <w:szCs w:val="20"/>
      </w:rPr>
      <w:instrText>PAGE</w:instrText>
    </w:r>
    <w:r w:rsidRPr="00FB3B19">
      <w:rPr>
        <w:rFonts w:ascii="Calibri" w:hAnsi="Calibri"/>
        <w:b/>
        <w:color w:val="004B8D"/>
        <w:sz w:val="20"/>
        <w:szCs w:val="20"/>
      </w:rPr>
      <w:fldChar w:fldCharType="separate"/>
    </w:r>
    <w:r w:rsidR="00E65238">
      <w:rPr>
        <w:rFonts w:ascii="Calibri" w:hAnsi="Calibri"/>
        <w:b/>
        <w:noProof/>
        <w:color w:val="004B8D"/>
        <w:sz w:val="20"/>
        <w:szCs w:val="20"/>
      </w:rPr>
      <w:t>6</w:t>
    </w:r>
    <w:r w:rsidRPr="00FB3B19">
      <w:rPr>
        <w:rFonts w:ascii="Calibri" w:hAnsi="Calibri"/>
        <w:b/>
        <w:color w:val="004B8D"/>
        <w:sz w:val="20"/>
        <w:szCs w:val="20"/>
      </w:rPr>
      <w:fldChar w:fldCharType="end"/>
    </w:r>
    <w:r w:rsidRPr="00FB3B19">
      <w:rPr>
        <w:rFonts w:ascii="Calibri" w:hAnsi="Calibri"/>
        <w:color w:val="004B8D"/>
        <w:sz w:val="20"/>
        <w:szCs w:val="20"/>
      </w:rPr>
      <w:t xml:space="preserve"> de </w:t>
    </w:r>
    <w:r w:rsidRPr="00FB3B19">
      <w:rPr>
        <w:rFonts w:ascii="Calibri" w:hAnsi="Calibri"/>
        <w:b/>
        <w:color w:val="004B8D"/>
        <w:sz w:val="20"/>
        <w:szCs w:val="20"/>
      </w:rPr>
      <w:fldChar w:fldCharType="begin"/>
    </w:r>
    <w:r w:rsidRPr="00FB3B19">
      <w:rPr>
        <w:rFonts w:ascii="Calibri" w:hAnsi="Calibri"/>
        <w:b/>
        <w:color w:val="004B8D"/>
        <w:sz w:val="20"/>
        <w:szCs w:val="20"/>
      </w:rPr>
      <w:instrText>NUMPAGES</w:instrText>
    </w:r>
    <w:r w:rsidRPr="00FB3B19">
      <w:rPr>
        <w:rFonts w:ascii="Calibri" w:hAnsi="Calibri"/>
        <w:b/>
        <w:color w:val="004B8D"/>
        <w:sz w:val="20"/>
        <w:szCs w:val="20"/>
      </w:rPr>
      <w:fldChar w:fldCharType="separate"/>
    </w:r>
    <w:r w:rsidR="00E65238">
      <w:rPr>
        <w:rFonts w:ascii="Calibri" w:hAnsi="Calibri"/>
        <w:b/>
        <w:noProof/>
        <w:color w:val="004B8D"/>
        <w:sz w:val="20"/>
        <w:szCs w:val="20"/>
      </w:rPr>
      <w:t>6</w:t>
    </w:r>
    <w:r w:rsidRPr="00FB3B19">
      <w:rPr>
        <w:rFonts w:ascii="Calibri" w:hAnsi="Calibri"/>
        <w:b/>
        <w:color w:val="004B8D"/>
        <w:sz w:val="20"/>
        <w:szCs w:val="20"/>
      </w:rPr>
      <w:fldChar w:fldCharType="end"/>
    </w:r>
  </w:p>
  <w:p w14:paraId="6C2CA38D" w14:textId="77777777" w:rsidR="005B6183" w:rsidRPr="00001078" w:rsidRDefault="005B6183" w:rsidP="005B6183">
    <w:pPr>
      <w:pStyle w:val="Rodap"/>
      <w:ind w:left="-1134"/>
      <w:jc w:val="both"/>
      <w:rPr>
        <w:rFonts w:ascii="Verdana" w:hAnsi="Verdana"/>
        <w:b/>
        <w:bCs/>
        <w:i/>
        <w:iCs/>
        <w:color w:val="006666"/>
        <w:sz w:val="14"/>
      </w:rPr>
    </w:pPr>
  </w:p>
  <w:p w14:paraId="078B465F" w14:textId="77777777" w:rsidR="005B6183" w:rsidRDefault="005B618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39079" w14:textId="77777777" w:rsidR="006F14F3" w:rsidRDefault="006F14F3">
      <w:r>
        <w:separator/>
      </w:r>
    </w:p>
  </w:footnote>
  <w:footnote w:type="continuationSeparator" w:id="0">
    <w:p w14:paraId="43630054" w14:textId="77777777" w:rsidR="006F14F3" w:rsidRDefault="006F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3D792" w14:textId="77777777" w:rsidR="00E43CFF" w:rsidRDefault="00E43CFF" w:rsidP="00C5606A">
    <w:pPr>
      <w:rPr>
        <w:rFonts w:ascii="Arial" w:hAnsi="Arial" w:cs="Arial"/>
      </w:rPr>
    </w:pPr>
  </w:p>
  <w:p w14:paraId="19F1E6AA" w14:textId="77777777" w:rsidR="00E43CFF" w:rsidRDefault="00E43CFF" w:rsidP="00C5606A">
    <w:pPr>
      <w:rPr>
        <w:rFonts w:ascii="Arial" w:hAnsi="Arial" w:cs="Arial"/>
      </w:rPr>
    </w:pPr>
  </w:p>
  <w:tbl>
    <w:tblPr>
      <w:tblW w:w="10138" w:type="dxa"/>
      <w:tblInd w:w="-356" w:type="dxa"/>
      <w:tblBorders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  <w:insideV w:val="single" w:sz="8" w:space="0" w:color="BFBFBF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6"/>
      <w:gridCol w:w="1874"/>
      <w:gridCol w:w="356"/>
      <w:gridCol w:w="7479"/>
      <w:gridCol w:w="73"/>
    </w:tblGrid>
    <w:tr w:rsidR="00E43CFF" w:rsidRPr="005B6183" w14:paraId="5F9F80E4" w14:textId="77777777" w:rsidTr="003A6762">
      <w:trPr>
        <w:gridAfter w:val="1"/>
        <w:wAfter w:w="73" w:type="dxa"/>
        <w:cantSplit/>
        <w:trHeight w:val="2048"/>
      </w:trPr>
      <w:tc>
        <w:tcPr>
          <w:tcW w:w="2230" w:type="dxa"/>
          <w:gridSpan w:val="2"/>
          <w:tcBorders>
            <w:top w:val="nil"/>
            <w:left w:val="nil"/>
            <w:bottom w:val="nil"/>
            <w:right w:val="single" w:sz="8" w:space="0" w:color="17365D"/>
          </w:tcBorders>
          <w:vAlign w:val="center"/>
        </w:tcPr>
        <w:p w14:paraId="702ACD70" w14:textId="77777777" w:rsidR="00E43CFF" w:rsidRPr="00DE180A" w:rsidRDefault="00CA1087" w:rsidP="00DE180A">
          <w:pPr>
            <w:rPr>
              <w:szCs w:val="22"/>
            </w:rPr>
          </w:pPr>
          <w:r w:rsidRPr="0047634D">
            <w:rPr>
              <w:noProof/>
            </w:rPr>
            <w:drawing>
              <wp:inline distT="0" distB="0" distL="0" distR="0" wp14:anchorId="5D7A34E9" wp14:editId="344CC9E7">
                <wp:extent cx="1295400" cy="485775"/>
                <wp:effectExtent l="0" t="0" r="0" b="0"/>
                <wp:docPr id="9" name="Imagem 2" descr="Logo Digital Schoo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" descr="Logo Digital Schoo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5" w:type="dxa"/>
          <w:gridSpan w:val="2"/>
          <w:tcBorders>
            <w:top w:val="nil"/>
            <w:left w:val="single" w:sz="8" w:space="0" w:color="17365D"/>
            <w:bottom w:val="nil"/>
            <w:right w:val="nil"/>
          </w:tcBorders>
        </w:tcPr>
        <w:tbl>
          <w:tblPr>
            <w:tblW w:w="8136" w:type="dxa"/>
            <w:tbl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blBorders>
            <w:tblLayout w:type="fixed"/>
            <w:tblLook w:val="01E0" w:firstRow="1" w:lastRow="1" w:firstColumn="1" w:lastColumn="1" w:noHBand="0" w:noVBand="0"/>
          </w:tblPr>
          <w:tblGrid>
            <w:gridCol w:w="1354"/>
            <w:gridCol w:w="3515"/>
            <w:gridCol w:w="1491"/>
            <w:gridCol w:w="1776"/>
          </w:tblGrid>
          <w:tr w:rsidR="00E43CFF" w:rsidRPr="005B6183" w14:paraId="42FF273D" w14:textId="77777777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35183F0B" w14:textId="77777777" w:rsidR="00E43CFF" w:rsidRPr="005B6183" w:rsidRDefault="00E43CFF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</w:pP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375E7C" w14:textId="77777777" w:rsidR="00E43CFF" w:rsidRPr="005B6183" w:rsidRDefault="00626F08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</w:pPr>
                <w:r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  <w:t>ESPECIFICAÇÃ</w:t>
                </w:r>
                <w:r w:rsidR="003A6762"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  <w:t xml:space="preserve">O 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  <w:t>TÉ</w:t>
                </w:r>
                <w:r w:rsidR="00DE6498">
                  <w:rPr>
                    <w:rFonts w:ascii="Arial" w:hAnsi="Arial" w:cs="Arial"/>
                    <w:b/>
                    <w:smallCaps/>
                    <w:color w:val="17365D"/>
                    <w:sz w:val="24"/>
                  </w:rPr>
                  <w:t>CNICA</w:t>
                </w:r>
              </w:p>
              <w:p w14:paraId="2D30C4EB" w14:textId="77777777" w:rsidR="00A638C7" w:rsidRPr="005B6183" w:rsidRDefault="00A638C7" w:rsidP="00BA352A">
                <w:pPr>
                  <w:spacing w:line="0" w:lineRule="atLeast"/>
                  <w:rPr>
                    <w:rFonts w:ascii="Arial" w:eastAsia="Calibri" w:hAnsi="Arial" w:cs="Arial"/>
                    <w:b/>
                    <w:sz w:val="24"/>
                  </w:rPr>
                </w:pPr>
              </w:p>
            </w:tc>
          </w:tr>
          <w:tr w:rsidR="00A638C7" w:rsidRPr="005B6183" w14:paraId="7F80748B" w14:textId="77777777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51912E05" w14:textId="77777777" w:rsidR="00A638C7" w:rsidRPr="005B6183" w:rsidRDefault="00A638C7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9F4E02" w14:textId="77777777" w:rsidR="00A638C7" w:rsidRPr="005B6183" w:rsidRDefault="00A638C7" w:rsidP="00BA352A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</w:p>
            </w:tc>
          </w:tr>
          <w:tr w:rsidR="004670A3" w:rsidRPr="005B6183" w14:paraId="6D2F6637" w14:textId="77777777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7E04062F" w14:textId="04F5D568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Pr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ojeto</w:t>
                </w: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089760" w14:textId="77777777" w:rsidR="004670A3" w:rsidRDefault="004670A3" w:rsidP="004670A3">
                <w:pPr>
                  <w:spacing w:line="0" w:lineRule="atLeast"/>
                  <w:rPr>
                    <w:rFonts w:ascii="Arial" w:eastAsia="Calibri" w:hAnsi="Arial" w:cs="Arial"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                         MYD</w:t>
                </w:r>
              </w:p>
              <w:p w14:paraId="72A4183C" w14:textId="77777777" w:rsidR="004670A3" w:rsidRDefault="004670A3" w:rsidP="004670A3">
                <w:pPr>
                  <w:spacing w:line="0" w:lineRule="atLeast"/>
                  <w:rPr>
                    <w:rFonts w:ascii="Arial" w:eastAsia="Calibri" w:hAnsi="Arial" w:cs="Arial"/>
                    <w:sz w:val="18"/>
                    <w:szCs w:val="18"/>
                  </w:rPr>
                </w:pPr>
              </w:p>
              <w:p w14:paraId="06079D6F" w14:textId="77777777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  <w:tr w:rsidR="004670A3" w:rsidRPr="005B6183" w14:paraId="7FA7218C" w14:textId="77777777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4E714357" w14:textId="1C42B840" w:rsidR="004670A3" w:rsidRPr="005B6183" w:rsidRDefault="004670A3" w:rsidP="004670A3">
                <w:pPr>
                  <w:spacing w:line="0" w:lineRule="atLeast"/>
                  <w:ind w:right="-108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Solicitante</w:t>
                </w: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6782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A314814" w14:textId="06D02BA3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            NOME PROFESSOR</w:t>
                </w: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                            </w:t>
                </w: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Versão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                      1.</w:t>
                </w:r>
                <w:r w:rsidR="00427B7C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4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.</w:t>
                </w:r>
                <w:r w:rsidR="00427B7C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8</w:t>
                </w:r>
              </w:p>
            </w:tc>
          </w:tr>
          <w:tr w:rsidR="004670A3" w:rsidRPr="005B6183" w14:paraId="436549B1" w14:textId="77777777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49BEE27B" w14:textId="7CD6BB76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Elaborador</w:t>
                </w:r>
              </w:p>
            </w:tc>
            <w:tc>
              <w:tcPr>
                <w:tcW w:w="351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0374CE" w14:textId="54E29993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          Bianca Ferreira de Jesus</w:t>
                </w:r>
              </w:p>
            </w:tc>
            <w:tc>
              <w:tcPr>
                <w:tcW w:w="14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EA4E0CD" w14:textId="142A720C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Data Versão</w:t>
                </w:r>
              </w:p>
            </w:tc>
            <w:tc>
              <w:tcPr>
                <w:tcW w:w="17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50C368" w14:textId="3B660170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hAnsi="Arial" w:cs="Arial"/>
                    <w:smallCaps/>
                    <w:sz w:val="18"/>
                    <w:szCs w:val="18"/>
                  </w:rPr>
                  <w:t>23.11.2019</w:t>
                </w:r>
              </w:p>
            </w:tc>
          </w:tr>
          <w:tr w:rsidR="004670A3" w:rsidRPr="005B6183" w14:paraId="1970B151" w14:textId="77777777" w:rsidTr="003A6762">
            <w:trPr>
              <w:trHeight w:hRule="exact" w:val="300"/>
            </w:trPr>
            <w:tc>
              <w:tcPr>
                <w:tcW w:w="135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/>
              </w:tcPr>
              <w:p w14:paraId="1FC8EE22" w14:textId="5351FFAD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>Aprovador</w:t>
                </w:r>
              </w:p>
            </w:tc>
            <w:tc>
              <w:tcPr>
                <w:tcW w:w="351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A64583A" w14:textId="0BCA6F76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  <w:r>
                  <w:rPr>
                    <w:rFonts w:ascii="Arial" w:eastAsia="Calibri" w:hAnsi="Arial" w:cs="Arial"/>
                    <w:sz w:val="18"/>
                    <w:szCs w:val="18"/>
                  </w:rPr>
                  <w:t xml:space="preserve">            NOME PROFESSOR</w:t>
                </w:r>
                <w:r w:rsidRPr="005B6183"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  <w:t xml:space="preserve">                             </w:t>
                </w:r>
              </w:p>
            </w:tc>
            <w:tc>
              <w:tcPr>
                <w:tcW w:w="14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699AD04" w14:textId="126D6658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b/>
                    <w:smallCaps/>
                    <w:color w:val="17365D"/>
                    <w:sz w:val="18"/>
                    <w:szCs w:val="18"/>
                  </w:rPr>
                </w:pPr>
              </w:p>
            </w:tc>
            <w:tc>
              <w:tcPr>
                <w:tcW w:w="1776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08F6DB7" w14:textId="4E97037B" w:rsidR="004670A3" w:rsidRPr="005B6183" w:rsidRDefault="004670A3" w:rsidP="004670A3">
                <w:pPr>
                  <w:spacing w:line="0" w:lineRule="atLeast"/>
                  <w:rPr>
                    <w:rFonts w:ascii="Arial" w:hAnsi="Arial" w:cs="Arial"/>
                    <w:smallCaps/>
                    <w:sz w:val="18"/>
                    <w:szCs w:val="18"/>
                  </w:rPr>
                </w:pPr>
              </w:p>
            </w:tc>
          </w:tr>
        </w:tbl>
        <w:p w14:paraId="134F2DDF" w14:textId="77777777" w:rsidR="00E43CFF" w:rsidRPr="005B6183" w:rsidRDefault="00E43CFF" w:rsidP="00BA352A">
          <w:pPr>
            <w:spacing w:before="20" w:after="20"/>
            <w:rPr>
              <w:rFonts w:cs="Arial"/>
              <w:b/>
              <w:bCs/>
              <w:sz w:val="18"/>
              <w:szCs w:val="18"/>
            </w:rPr>
          </w:pPr>
        </w:p>
      </w:tc>
    </w:tr>
    <w:tr w:rsidR="00E43CFF" w14:paraId="7F931A8D" w14:textId="77777777" w:rsidTr="00244251">
      <w:trPr>
        <w:gridBefore w:val="1"/>
        <w:wBefore w:w="356" w:type="dxa"/>
        <w:cantSplit/>
        <w:trHeight w:hRule="exact" w:val="57"/>
      </w:trPr>
      <w:tc>
        <w:tcPr>
          <w:tcW w:w="2230" w:type="dxa"/>
          <w:gridSpan w:val="2"/>
          <w:tcBorders>
            <w:top w:val="nil"/>
            <w:left w:val="nil"/>
            <w:bottom w:val="single" w:sz="8" w:space="0" w:color="17365D"/>
            <w:right w:val="nil"/>
          </w:tcBorders>
          <w:vAlign w:val="center"/>
        </w:tcPr>
        <w:p w14:paraId="052087DB" w14:textId="77777777" w:rsidR="00E43CFF" w:rsidRPr="00E368E3" w:rsidRDefault="00E43CFF" w:rsidP="00BA352A">
          <w:pPr>
            <w:spacing w:before="120"/>
            <w:rPr>
              <w:rFonts w:ascii="Calibri" w:hAnsi="Calibri" w:cs="Arial"/>
              <w:b/>
              <w:bCs/>
              <w:noProof/>
              <w:sz w:val="14"/>
              <w:szCs w:val="14"/>
            </w:rPr>
          </w:pPr>
        </w:p>
      </w:tc>
      <w:tc>
        <w:tcPr>
          <w:tcW w:w="7552" w:type="dxa"/>
          <w:gridSpan w:val="2"/>
          <w:tcBorders>
            <w:top w:val="nil"/>
            <w:left w:val="nil"/>
            <w:bottom w:val="single" w:sz="8" w:space="0" w:color="17365D"/>
            <w:right w:val="nil"/>
          </w:tcBorders>
        </w:tcPr>
        <w:p w14:paraId="4C089042" w14:textId="77777777" w:rsidR="00E43CFF" w:rsidRPr="00E368E3" w:rsidRDefault="00E43CFF" w:rsidP="00BA352A">
          <w:pPr>
            <w:spacing w:before="60"/>
            <w:jc w:val="center"/>
            <w:rPr>
              <w:rFonts w:ascii="Calibri" w:hAnsi="Calibri"/>
              <w:b/>
              <w:caps/>
              <w:color w:val="008080"/>
              <w:sz w:val="14"/>
            </w:rPr>
          </w:pPr>
        </w:p>
      </w:tc>
    </w:tr>
  </w:tbl>
  <w:p w14:paraId="496E869D" w14:textId="77777777" w:rsidR="00E43CFF" w:rsidRDefault="00E43CFF" w:rsidP="00C5606A">
    <w:pPr>
      <w:rPr>
        <w:rFonts w:ascii="Arial" w:hAnsi="Arial" w:cs="Arial"/>
      </w:rPr>
    </w:pPr>
  </w:p>
  <w:p w14:paraId="302F0463" w14:textId="77777777" w:rsidR="00E43CFF" w:rsidRDefault="00E43CFF" w:rsidP="00C5606A">
    <w:pPr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4838C" w14:textId="77777777" w:rsidR="00C2161E" w:rsidRDefault="00C2161E">
    <w:pPr>
      <w:pStyle w:val="Cabealho"/>
    </w:pPr>
  </w:p>
  <w:p w14:paraId="188770A5" w14:textId="77777777" w:rsidR="00C2161E" w:rsidRDefault="00C2161E">
    <w:pPr>
      <w:pStyle w:val="Cabealho"/>
    </w:pPr>
  </w:p>
  <w:p w14:paraId="1EF93B3E" w14:textId="77777777" w:rsidR="00C2161E" w:rsidRDefault="00C2161E">
    <w:pPr>
      <w:pStyle w:val="Cabealho"/>
    </w:pPr>
  </w:p>
  <w:p w14:paraId="5A627012" w14:textId="68D4F92C" w:rsidR="00362299" w:rsidRDefault="0036229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53A1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8C7811"/>
    <w:multiLevelType w:val="multilevel"/>
    <w:tmpl w:val="D8F6E1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BA67E6"/>
    <w:multiLevelType w:val="hybridMultilevel"/>
    <w:tmpl w:val="EAB02742"/>
    <w:lvl w:ilvl="0" w:tplc="DC78A426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63C9D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A163E7A"/>
    <w:multiLevelType w:val="multilevel"/>
    <w:tmpl w:val="53F8E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B1B19B8"/>
    <w:multiLevelType w:val="multilevel"/>
    <w:tmpl w:val="4238D3C8"/>
    <w:lvl w:ilvl="0">
      <w:start w:val="1"/>
      <w:numFmt w:val="decimal"/>
      <w:pStyle w:val="Ttulo1"/>
      <w:lvlText w:val="%1"/>
      <w:lvlJc w:val="left"/>
      <w:pPr>
        <w:ind w:left="397" w:hanging="397"/>
      </w:pPr>
      <w:rPr>
        <w:rFonts w:hint="default"/>
        <w:b/>
        <w:color w:val="004B8D"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426" w:hanging="284"/>
      </w:pPr>
      <w:rPr>
        <w:rFonts w:hint="default"/>
        <w:b/>
        <w:color w:val="004B8D"/>
      </w:rPr>
    </w:lvl>
    <w:lvl w:ilvl="2">
      <w:start w:val="1"/>
      <w:numFmt w:val="decimal"/>
      <w:lvlText w:val="%1.%2.%3"/>
      <w:lvlJc w:val="left"/>
      <w:pPr>
        <w:ind w:left="568" w:hanging="284"/>
      </w:pPr>
      <w:rPr>
        <w:rFonts w:hint="default"/>
        <w:sz w:val="20"/>
        <w:szCs w:val="20"/>
      </w:rPr>
    </w:lvl>
    <w:lvl w:ilvl="3">
      <w:start w:val="1"/>
      <w:numFmt w:val="decimal"/>
      <w:pStyle w:val="Ttulo4"/>
      <w:lvlText w:val="%1.%2.%3.%4"/>
      <w:lvlJc w:val="left"/>
      <w:pPr>
        <w:ind w:left="710" w:hanging="28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852" w:hanging="284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994" w:hanging="284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136" w:hanging="284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278" w:hanging="284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420" w:hanging="284"/>
      </w:pPr>
      <w:rPr>
        <w:rFonts w:hint="default"/>
      </w:rPr>
    </w:lvl>
  </w:abstractNum>
  <w:abstractNum w:abstractNumId="6" w15:restartNumberingAfterBreak="0">
    <w:nsid w:val="4BAF38EC"/>
    <w:multiLevelType w:val="hybridMultilevel"/>
    <w:tmpl w:val="0BD2EA54"/>
    <w:lvl w:ilvl="0" w:tplc="2B1C4BD4">
      <w:start w:val="1"/>
      <w:numFmt w:val="decimal"/>
      <w:lvlText w:val="%1."/>
      <w:lvlJc w:val="left"/>
      <w:pPr>
        <w:ind w:left="720" w:hanging="360"/>
      </w:pPr>
    </w:lvl>
    <w:lvl w:ilvl="1" w:tplc="9AF4319C">
      <w:start w:val="1"/>
      <w:numFmt w:val="lowerLetter"/>
      <w:lvlText w:val="%2."/>
      <w:lvlJc w:val="left"/>
      <w:pPr>
        <w:ind w:left="1440" w:hanging="360"/>
      </w:pPr>
    </w:lvl>
    <w:lvl w:ilvl="2" w:tplc="8E7E0FF0">
      <w:start w:val="1"/>
      <w:numFmt w:val="lowerRoman"/>
      <w:lvlText w:val="%3."/>
      <w:lvlJc w:val="right"/>
      <w:pPr>
        <w:ind w:left="2160" w:hanging="180"/>
      </w:pPr>
    </w:lvl>
    <w:lvl w:ilvl="3" w:tplc="DCD80B3A">
      <w:start w:val="1"/>
      <w:numFmt w:val="decimal"/>
      <w:lvlText w:val="%4."/>
      <w:lvlJc w:val="left"/>
      <w:pPr>
        <w:ind w:left="2880" w:hanging="360"/>
      </w:pPr>
    </w:lvl>
    <w:lvl w:ilvl="4" w:tplc="F3E65B68">
      <w:start w:val="1"/>
      <w:numFmt w:val="lowerLetter"/>
      <w:lvlText w:val="%5."/>
      <w:lvlJc w:val="left"/>
      <w:pPr>
        <w:ind w:left="3600" w:hanging="360"/>
      </w:pPr>
    </w:lvl>
    <w:lvl w:ilvl="5" w:tplc="39106A2E">
      <w:start w:val="1"/>
      <w:numFmt w:val="lowerRoman"/>
      <w:lvlText w:val="%6."/>
      <w:lvlJc w:val="right"/>
      <w:pPr>
        <w:ind w:left="4320" w:hanging="180"/>
      </w:pPr>
    </w:lvl>
    <w:lvl w:ilvl="6" w:tplc="F6A24266">
      <w:start w:val="1"/>
      <w:numFmt w:val="decimal"/>
      <w:lvlText w:val="%7."/>
      <w:lvlJc w:val="left"/>
      <w:pPr>
        <w:ind w:left="5040" w:hanging="360"/>
      </w:pPr>
    </w:lvl>
    <w:lvl w:ilvl="7" w:tplc="8DB0FEC0">
      <w:start w:val="1"/>
      <w:numFmt w:val="lowerLetter"/>
      <w:lvlText w:val="%8."/>
      <w:lvlJc w:val="left"/>
      <w:pPr>
        <w:ind w:left="5760" w:hanging="360"/>
      </w:pPr>
    </w:lvl>
    <w:lvl w:ilvl="8" w:tplc="98102BC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251A0"/>
    <w:multiLevelType w:val="singleLevel"/>
    <w:tmpl w:val="5E182FBA"/>
    <w:lvl w:ilvl="0">
      <w:start w:val="1"/>
      <w:numFmt w:val="lowerLetter"/>
      <w:pStyle w:val="Estilo2"/>
      <w:lvlText w:val="%1)"/>
      <w:lvlJc w:val="left"/>
      <w:pPr>
        <w:tabs>
          <w:tab w:val="num" w:pos="502"/>
        </w:tabs>
        <w:ind w:left="502" w:hanging="360"/>
      </w:pPr>
    </w:lvl>
  </w:abstractNum>
  <w:abstractNum w:abstractNumId="8" w15:restartNumberingAfterBreak="0">
    <w:nsid w:val="54285975"/>
    <w:multiLevelType w:val="multilevel"/>
    <w:tmpl w:val="B5E8F8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224" w:hanging="504"/>
      </w:pPr>
      <w:rPr>
        <w:rFonts w:hint="default"/>
        <w:i w:val="0"/>
        <w:color w:val="004B8D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86566E9"/>
    <w:multiLevelType w:val="hybridMultilevel"/>
    <w:tmpl w:val="4FACDEEE"/>
    <w:lvl w:ilvl="0" w:tplc="297A83FE"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65B89"/>
    <w:multiLevelType w:val="hybridMultilevel"/>
    <w:tmpl w:val="EAB02742"/>
    <w:lvl w:ilvl="0" w:tplc="DC78A426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0C02BF"/>
    <w:multiLevelType w:val="hybridMultilevel"/>
    <w:tmpl w:val="13DC4460"/>
    <w:lvl w:ilvl="0" w:tplc="67DCC56A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9E25B0"/>
    <w:multiLevelType w:val="multilevel"/>
    <w:tmpl w:val="40E26B78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2"/>
        </w:tabs>
        <w:ind w:left="142" w:firstLine="0"/>
      </w:pPr>
      <w:rPr>
        <w:rFonts w:ascii="Arial" w:hAnsi="Arial" w:hint="default"/>
        <w:b/>
        <w:i w:val="0"/>
        <w:sz w:val="24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num w:numId="1">
    <w:abstractNumId w:val="7"/>
  </w:num>
  <w:num w:numId="2">
    <w:abstractNumId w:val="12"/>
  </w:num>
  <w:num w:numId="3">
    <w:abstractNumId w:val="12"/>
  </w:num>
  <w:num w:numId="4">
    <w:abstractNumId w:val="1"/>
  </w:num>
  <w:num w:numId="5">
    <w:abstractNumId w:val="4"/>
  </w:num>
  <w:num w:numId="6">
    <w:abstractNumId w:val="9"/>
  </w:num>
  <w:num w:numId="7">
    <w:abstractNumId w:val="3"/>
  </w:num>
  <w:num w:numId="8">
    <w:abstractNumId w:val="0"/>
  </w:num>
  <w:num w:numId="9">
    <w:abstractNumId w:val="8"/>
  </w:num>
  <w:num w:numId="10">
    <w:abstractNumId w:val="8"/>
  </w:num>
  <w:num w:numId="11">
    <w:abstractNumId w:val="8"/>
  </w:num>
  <w:num w:numId="12">
    <w:abstractNumId w:val="5"/>
  </w:num>
  <w:num w:numId="13">
    <w:abstractNumId w:val="6"/>
  </w:num>
  <w:num w:numId="14">
    <w:abstractNumId w:val="2"/>
  </w:num>
  <w:num w:numId="15">
    <w:abstractNumId w:val="10"/>
  </w:num>
  <w:num w:numId="1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087"/>
    <w:rsid w:val="000248F7"/>
    <w:rsid w:val="00027317"/>
    <w:rsid w:val="00027CA2"/>
    <w:rsid w:val="000321ED"/>
    <w:rsid w:val="00032B7C"/>
    <w:rsid w:val="00062562"/>
    <w:rsid w:val="00084589"/>
    <w:rsid w:val="000B203D"/>
    <w:rsid w:val="000B31BF"/>
    <w:rsid w:val="000C29BE"/>
    <w:rsid w:val="00104AA8"/>
    <w:rsid w:val="00123F41"/>
    <w:rsid w:val="00137A02"/>
    <w:rsid w:val="00150184"/>
    <w:rsid w:val="00157F6D"/>
    <w:rsid w:val="00164BFA"/>
    <w:rsid w:val="00170ADC"/>
    <w:rsid w:val="001733CE"/>
    <w:rsid w:val="00176836"/>
    <w:rsid w:val="00177538"/>
    <w:rsid w:val="0018342C"/>
    <w:rsid w:val="00187E71"/>
    <w:rsid w:val="001B1A20"/>
    <w:rsid w:val="001B38B4"/>
    <w:rsid w:val="001B5363"/>
    <w:rsid w:val="001D20ED"/>
    <w:rsid w:val="001D7D29"/>
    <w:rsid w:val="001E4A9F"/>
    <w:rsid w:val="0020167B"/>
    <w:rsid w:val="002203E0"/>
    <w:rsid w:val="00220731"/>
    <w:rsid w:val="00236BE0"/>
    <w:rsid w:val="00244251"/>
    <w:rsid w:val="00257363"/>
    <w:rsid w:val="00267225"/>
    <w:rsid w:val="002A1C24"/>
    <w:rsid w:val="002A588E"/>
    <w:rsid w:val="002A7742"/>
    <w:rsid w:val="00332238"/>
    <w:rsid w:val="00347E1F"/>
    <w:rsid w:val="00362299"/>
    <w:rsid w:val="00374A2B"/>
    <w:rsid w:val="003A6762"/>
    <w:rsid w:val="003A6CF9"/>
    <w:rsid w:val="003D0A67"/>
    <w:rsid w:val="003E3FF8"/>
    <w:rsid w:val="003F14DF"/>
    <w:rsid w:val="00423172"/>
    <w:rsid w:val="00427B7C"/>
    <w:rsid w:val="004360B3"/>
    <w:rsid w:val="00446046"/>
    <w:rsid w:val="00457B81"/>
    <w:rsid w:val="004670A3"/>
    <w:rsid w:val="00492AA5"/>
    <w:rsid w:val="004A3BFF"/>
    <w:rsid w:val="004A714D"/>
    <w:rsid w:val="004B687D"/>
    <w:rsid w:val="004C012D"/>
    <w:rsid w:val="004C70F0"/>
    <w:rsid w:val="004E5071"/>
    <w:rsid w:val="004F2E12"/>
    <w:rsid w:val="00501C69"/>
    <w:rsid w:val="00505AF4"/>
    <w:rsid w:val="00516396"/>
    <w:rsid w:val="005264E5"/>
    <w:rsid w:val="00536F44"/>
    <w:rsid w:val="005570D9"/>
    <w:rsid w:val="005661D2"/>
    <w:rsid w:val="00575E2E"/>
    <w:rsid w:val="00591A6E"/>
    <w:rsid w:val="005A1224"/>
    <w:rsid w:val="005B6183"/>
    <w:rsid w:val="005D3D81"/>
    <w:rsid w:val="005E10F6"/>
    <w:rsid w:val="005E14B8"/>
    <w:rsid w:val="005F67A4"/>
    <w:rsid w:val="00616327"/>
    <w:rsid w:val="00626F08"/>
    <w:rsid w:val="00632B27"/>
    <w:rsid w:val="00635514"/>
    <w:rsid w:val="006636ED"/>
    <w:rsid w:val="00666860"/>
    <w:rsid w:val="00692274"/>
    <w:rsid w:val="006F14F3"/>
    <w:rsid w:val="00706C1D"/>
    <w:rsid w:val="00711658"/>
    <w:rsid w:val="00722C3D"/>
    <w:rsid w:val="00743C97"/>
    <w:rsid w:val="007544B6"/>
    <w:rsid w:val="00771671"/>
    <w:rsid w:val="00772CB4"/>
    <w:rsid w:val="00780BDC"/>
    <w:rsid w:val="00795D69"/>
    <w:rsid w:val="007B76F5"/>
    <w:rsid w:val="007C1741"/>
    <w:rsid w:val="007D024E"/>
    <w:rsid w:val="007F4408"/>
    <w:rsid w:val="007F7053"/>
    <w:rsid w:val="00803E1B"/>
    <w:rsid w:val="00804729"/>
    <w:rsid w:val="0081398C"/>
    <w:rsid w:val="008145ED"/>
    <w:rsid w:val="008161A1"/>
    <w:rsid w:val="00821253"/>
    <w:rsid w:val="008325D4"/>
    <w:rsid w:val="00832F42"/>
    <w:rsid w:val="008358CB"/>
    <w:rsid w:val="00863D62"/>
    <w:rsid w:val="00872353"/>
    <w:rsid w:val="00876DB5"/>
    <w:rsid w:val="00897A2A"/>
    <w:rsid w:val="008A7C3B"/>
    <w:rsid w:val="008C5E4D"/>
    <w:rsid w:val="008D73AB"/>
    <w:rsid w:val="008E2C75"/>
    <w:rsid w:val="0090232B"/>
    <w:rsid w:val="009552E8"/>
    <w:rsid w:val="009607CD"/>
    <w:rsid w:val="00972FA0"/>
    <w:rsid w:val="009978D9"/>
    <w:rsid w:val="00A20A12"/>
    <w:rsid w:val="00A34D0B"/>
    <w:rsid w:val="00A421DD"/>
    <w:rsid w:val="00A44CE4"/>
    <w:rsid w:val="00A45BB4"/>
    <w:rsid w:val="00A638C7"/>
    <w:rsid w:val="00A663DF"/>
    <w:rsid w:val="00A817C6"/>
    <w:rsid w:val="00A87F13"/>
    <w:rsid w:val="00A954C9"/>
    <w:rsid w:val="00AC3C61"/>
    <w:rsid w:val="00AD45D7"/>
    <w:rsid w:val="00B207EE"/>
    <w:rsid w:val="00B33F3C"/>
    <w:rsid w:val="00B54738"/>
    <w:rsid w:val="00B574FA"/>
    <w:rsid w:val="00B7360D"/>
    <w:rsid w:val="00B76B39"/>
    <w:rsid w:val="00B7712F"/>
    <w:rsid w:val="00BA352A"/>
    <w:rsid w:val="00BB566C"/>
    <w:rsid w:val="00BB5793"/>
    <w:rsid w:val="00BD37AE"/>
    <w:rsid w:val="00BE27BB"/>
    <w:rsid w:val="00C162BC"/>
    <w:rsid w:val="00C2161E"/>
    <w:rsid w:val="00C24E2B"/>
    <w:rsid w:val="00C457BF"/>
    <w:rsid w:val="00C52675"/>
    <w:rsid w:val="00C5606A"/>
    <w:rsid w:val="00C57EBE"/>
    <w:rsid w:val="00C82184"/>
    <w:rsid w:val="00C85598"/>
    <w:rsid w:val="00C90635"/>
    <w:rsid w:val="00CA0C45"/>
    <w:rsid w:val="00CA1087"/>
    <w:rsid w:val="00CA3298"/>
    <w:rsid w:val="00CB1B14"/>
    <w:rsid w:val="00CB5D98"/>
    <w:rsid w:val="00CC5272"/>
    <w:rsid w:val="00D17A31"/>
    <w:rsid w:val="00D3282E"/>
    <w:rsid w:val="00D36CF6"/>
    <w:rsid w:val="00D528DA"/>
    <w:rsid w:val="00D55E14"/>
    <w:rsid w:val="00D570C3"/>
    <w:rsid w:val="00D57E5B"/>
    <w:rsid w:val="00D62EF4"/>
    <w:rsid w:val="00D67826"/>
    <w:rsid w:val="00D81FEE"/>
    <w:rsid w:val="00D935D5"/>
    <w:rsid w:val="00D967B0"/>
    <w:rsid w:val="00DA3EBD"/>
    <w:rsid w:val="00DD689A"/>
    <w:rsid w:val="00DE1802"/>
    <w:rsid w:val="00DE180A"/>
    <w:rsid w:val="00DE6498"/>
    <w:rsid w:val="00DF285A"/>
    <w:rsid w:val="00DF57D7"/>
    <w:rsid w:val="00E250F3"/>
    <w:rsid w:val="00E3070D"/>
    <w:rsid w:val="00E41E0C"/>
    <w:rsid w:val="00E43CFF"/>
    <w:rsid w:val="00E6123B"/>
    <w:rsid w:val="00E65238"/>
    <w:rsid w:val="00E657E4"/>
    <w:rsid w:val="00E80568"/>
    <w:rsid w:val="00E82E11"/>
    <w:rsid w:val="00E92007"/>
    <w:rsid w:val="00E95413"/>
    <w:rsid w:val="00EA0169"/>
    <w:rsid w:val="00EB7669"/>
    <w:rsid w:val="00ED6FBB"/>
    <w:rsid w:val="00EF6DAB"/>
    <w:rsid w:val="00F01469"/>
    <w:rsid w:val="00F03B5A"/>
    <w:rsid w:val="00F03D4F"/>
    <w:rsid w:val="00F0574B"/>
    <w:rsid w:val="00F1768A"/>
    <w:rsid w:val="00F2544A"/>
    <w:rsid w:val="00F314E6"/>
    <w:rsid w:val="00F42429"/>
    <w:rsid w:val="00F439EB"/>
    <w:rsid w:val="00F6175D"/>
    <w:rsid w:val="00F93C03"/>
    <w:rsid w:val="00FD4309"/>
    <w:rsid w:val="00FD7692"/>
    <w:rsid w:val="00FF0589"/>
    <w:rsid w:val="00FF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6B01F8"/>
  <w15:chartTrackingRefBased/>
  <w15:docId w15:val="{3FEC082B-A139-4804-B4B6-E606C042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7CA2"/>
    <w:rPr>
      <w:rFonts w:ascii="Frutiger 57 Condensed" w:hAnsi="Frutiger 57 Condensed"/>
      <w:sz w:val="22"/>
      <w:szCs w:val="24"/>
    </w:rPr>
  </w:style>
  <w:style w:type="paragraph" w:styleId="Ttulo1">
    <w:name w:val="heading 1"/>
    <w:basedOn w:val="Normal"/>
    <w:next w:val="Normal"/>
    <w:autoRedefine/>
    <w:qFormat/>
    <w:rsid w:val="009978D9"/>
    <w:pPr>
      <w:keepNext/>
      <w:widowControl w:val="0"/>
      <w:numPr>
        <w:numId w:val="12"/>
      </w:numPr>
      <w:suppressAutoHyphens/>
      <w:autoSpaceDE w:val="0"/>
      <w:spacing w:line="360" w:lineRule="auto"/>
      <w:jc w:val="both"/>
      <w:outlineLvl w:val="0"/>
    </w:pPr>
    <w:rPr>
      <w:rFonts w:ascii="Arial" w:hAnsi="Arial" w:cs="Arial"/>
      <w:b/>
      <w:smallCaps/>
      <w:color w:val="004B8D"/>
      <w:sz w:val="24"/>
      <w:lang w:eastAsia="en-US"/>
    </w:rPr>
  </w:style>
  <w:style w:type="paragraph" w:styleId="Ttulo2">
    <w:name w:val="heading 2"/>
    <w:basedOn w:val="Normal"/>
    <w:next w:val="Normal"/>
    <w:autoRedefine/>
    <w:qFormat/>
    <w:rsid w:val="00C24E2B"/>
    <w:pPr>
      <w:keepNext/>
      <w:widowControl w:val="0"/>
      <w:numPr>
        <w:ilvl w:val="1"/>
        <w:numId w:val="12"/>
      </w:numPr>
      <w:suppressAutoHyphens/>
      <w:autoSpaceDE w:val="0"/>
      <w:outlineLvl w:val="1"/>
    </w:pPr>
    <w:rPr>
      <w:rFonts w:cs="Arial"/>
      <w:b/>
      <w:bCs/>
      <w:iCs/>
      <w:smallCaps/>
      <w:color w:val="004B8D"/>
      <w:sz w:val="24"/>
      <w:lang w:val="en-US"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C24E2B"/>
    <w:pPr>
      <w:keepNext/>
      <w:numPr>
        <w:ilvl w:val="2"/>
        <w:numId w:val="9"/>
      </w:numPr>
      <w:spacing w:before="240" w:after="60" w:line="276" w:lineRule="auto"/>
      <w:outlineLvl w:val="2"/>
    </w:pPr>
    <w:rPr>
      <w:b/>
      <w:smallCaps/>
      <w:color w:val="004B8D"/>
      <w:sz w:val="24"/>
      <w:lang w:eastAsia="en-US"/>
    </w:rPr>
  </w:style>
  <w:style w:type="paragraph" w:styleId="Ttulo4">
    <w:name w:val="heading 4"/>
    <w:basedOn w:val="Normal"/>
    <w:next w:val="Normal"/>
    <w:qFormat/>
    <w:rsid w:val="00E250F3"/>
    <w:pPr>
      <w:keepNext/>
      <w:numPr>
        <w:ilvl w:val="3"/>
        <w:numId w:val="12"/>
      </w:numPr>
      <w:spacing w:before="120" w:after="120"/>
      <w:jc w:val="both"/>
      <w:outlineLvl w:val="3"/>
    </w:pPr>
    <w:rPr>
      <w:rFonts w:ascii="Arial" w:hAnsi="Arial"/>
      <w:bCs/>
      <w:szCs w:val="28"/>
      <w:lang w:val="en-US" w:eastAsia="en-US"/>
    </w:rPr>
  </w:style>
  <w:style w:type="paragraph" w:styleId="Ttulo5">
    <w:name w:val="heading 5"/>
    <w:basedOn w:val="Normal"/>
    <w:next w:val="Normal"/>
    <w:qFormat/>
    <w:rsid w:val="00E250F3"/>
    <w:pPr>
      <w:numPr>
        <w:ilvl w:val="4"/>
        <w:numId w:val="12"/>
      </w:numPr>
      <w:spacing w:before="120" w:after="120"/>
      <w:jc w:val="both"/>
      <w:outlineLvl w:val="4"/>
    </w:pPr>
    <w:rPr>
      <w:rFonts w:ascii="Arial" w:hAnsi="Arial"/>
      <w:bCs/>
      <w:iCs/>
      <w:szCs w:val="26"/>
      <w:lang w:val="en-US" w:eastAsia="en-US"/>
    </w:rPr>
  </w:style>
  <w:style w:type="paragraph" w:styleId="Ttulo6">
    <w:name w:val="heading 6"/>
    <w:basedOn w:val="Normal"/>
    <w:next w:val="Normal"/>
    <w:qFormat/>
    <w:rsid w:val="00E250F3"/>
    <w:pPr>
      <w:keepNext/>
      <w:numPr>
        <w:ilvl w:val="5"/>
        <w:numId w:val="12"/>
      </w:numPr>
      <w:spacing w:before="120" w:after="120"/>
      <w:jc w:val="both"/>
      <w:outlineLvl w:val="5"/>
    </w:pPr>
    <w:rPr>
      <w:rFonts w:ascii="Arial" w:hAnsi="Arial"/>
      <w:szCs w:val="20"/>
      <w:lang w:eastAsia="en-US"/>
    </w:rPr>
  </w:style>
  <w:style w:type="paragraph" w:styleId="Ttulo7">
    <w:name w:val="heading 7"/>
    <w:basedOn w:val="Normal"/>
    <w:next w:val="Normal"/>
    <w:qFormat/>
    <w:rsid w:val="00E250F3"/>
    <w:pPr>
      <w:numPr>
        <w:ilvl w:val="6"/>
        <w:numId w:val="12"/>
      </w:numPr>
      <w:spacing w:before="120" w:after="120"/>
      <w:jc w:val="both"/>
      <w:outlineLvl w:val="6"/>
    </w:pPr>
    <w:rPr>
      <w:rFonts w:ascii="Arial" w:hAnsi="Arial"/>
      <w:lang w:val="en-US" w:eastAsia="en-US"/>
    </w:rPr>
  </w:style>
  <w:style w:type="paragraph" w:styleId="Ttulo8">
    <w:name w:val="heading 8"/>
    <w:basedOn w:val="Normal"/>
    <w:next w:val="Normal"/>
    <w:qFormat/>
    <w:rsid w:val="00E250F3"/>
    <w:pPr>
      <w:numPr>
        <w:ilvl w:val="7"/>
        <w:numId w:val="12"/>
      </w:numPr>
      <w:spacing w:before="120" w:after="120"/>
      <w:jc w:val="both"/>
      <w:outlineLvl w:val="7"/>
    </w:pPr>
    <w:rPr>
      <w:rFonts w:ascii="Arial" w:hAnsi="Arial"/>
      <w:iCs/>
      <w:lang w:val="en-US" w:eastAsia="en-US"/>
    </w:rPr>
  </w:style>
  <w:style w:type="paragraph" w:styleId="Ttulo9">
    <w:name w:val="heading 9"/>
    <w:basedOn w:val="Normal"/>
    <w:next w:val="Normal"/>
    <w:qFormat/>
    <w:rsid w:val="00E250F3"/>
    <w:pPr>
      <w:numPr>
        <w:ilvl w:val="8"/>
        <w:numId w:val="12"/>
      </w:numPr>
      <w:spacing w:before="120" w:after="120"/>
      <w:jc w:val="both"/>
      <w:outlineLvl w:val="8"/>
    </w:pPr>
    <w:rPr>
      <w:rFonts w:ascii="Arial" w:hAnsi="Arial" w:cs="Arial"/>
      <w:szCs w:val="22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Text31">
    <w:name w:val="Body Text 31"/>
    <w:basedOn w:val="Normal"/>
    <w:rsid w:val="00E250F3"/>
    <w:pPr>
      <w:widowControl w:val="0"/>
      <w:jc w:val="both"/>
    </w:pPr>
    <w:rPr>
      <w:rFonts w:ascii="Arial" w:hAnsi="Arial"/>
      <w:lang w:eastAsia="en-US"/>
    </w:rPr>
  </w:style>
  <w:style w:type="paragraph" w:styleId="Corpodetexto">
    <w:name w:val="Body Text"/>
    <w:basedOn w:val="Normal"/>
    <w:rsid w:val="00E250F3"/>
    <w:rPr>
      <w:rFonts w:ascii="Arial" w:hAnsi="Arial"/>
      <w:lang w:eastAsia="en-US"/>
    </w:rPr>
  </w:style>
  <w:style w:type="paragraph" w:styleId="Cabealho">
    <w:name w:val="header"/>
    <w:aliases w:val="h,*Header,hdr,headerU,Header A,Recovery Plan - Header,Program Title,index,Cover Page,Page Header,Section Header,hd,ho,header odd"/>
    <w:basedOn w:val="Normal"/>
    <w:link w:val="CabealhoChar"/>
    <w:uiPriority w:val="99"/>
    <w:rsid w:val="00E250F3"/>
    <w:pPr>
      <w:tabs>
        <w:tab w:val="center" w:pos="4320"/>
        <w:tab w:val="right" w:pos="8640"/>
      </w:tabs>
      <w:jc w:val="both"/>
      <w:outlineLvl w:val="0"/>
    </w:pPr>
    <w:rPr>
      <w:rFonts w:ascii="Arial" w:hAnsi="Arial"/>
      <w:lang w:val="en-US" w:eastAsia="en-US"/>
    </w:rPr>
  </w:style>
  <w:style w:type="paragraph" w:customStyle="1" w:styleId="Letras">
    <w:name w:val="Letras"/>
    <w:basedOn w:val="Normal"/>
    <w:rsid w:val="00E250F3"/>
    <w:pPr>
      <w:tabs>
        <w:tab w:val="num" w:pos="502"/>
      </w:tabs>
      <w:ind w:left="502" w:hanging="360"/>
      <w:jc w:val="both"/>
    </w:pPr>
    <w:rPr>
      <w:rFonts w:ascii="Arial" w:hAnsi="Arial"/>
      <w:lang w:val="en-US" w:eastAsia="en-US"/>
    </w:rPr>
  </w:style>
  <w:style w:type="paragraph" w:customStyle="1" w:styleId="AlgarismosRomanos">
    <w:name w:val="Algarismos Romanos"/>
    <w:basedOn w:val="Normal"/>
    <w:rsid w:val="00E250F3"/>
    <w:pPr>
      <w:jc w:val="both"/>
    </w:pPr>
    <w:rPr>
      <w:rFonts w:ascii="Arial" w:hAnsi="Arial"/>
      <w:lang w:val="en-US" w:eastAsia="en-US"/>
    </w:rPr>
  </w:style>
  <w:style w:type="paragraph" w:styleId="Rodap">
    <w:name w:val="footer"/>
    <w:basedOn w:val="Normal"/>
    <w:link w:val="RodapChar"/>
    <w:uiPriority w:val="99"/>
    <w:rsid w:val="00E250F3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E250F3"/>
  </w:style>
  <w:style w:type="paragraph" w:styleId="Corpodetexto2">
    <w:name w:val="Body Text 2"/>
    <w:basedOn w:val="Normal"/>
    <w:rsid w:val="00E250F3"/>
    <w:rPr>
      <w:rFonts w:ascii="Arial" w:hAnsi="Arial" w:cs="Arial"/>
      <w:b/>
      <w:sz w:val="20"/>
    </w:rPr>
  </w:style>
  <w:style w:type="paragraph" w:styleId="Corpodetexto3">
    <w:name w:val="Body Text 3"/>
    <w:basedOn w:val="Normal"/>
    <w:rsid w:val="00E250F3"/>
    <w:pPr>
      <w:jc w:val="both"/>
    </w:pPr>
  </w:style>
  <w:style w:type="paragraph" w:styleId="Commarcadores3">
    <w:name w:val="List Bullet 3"/>
    <w:basedOn w:val="Normal"/>
    <w:autoRedefine/>
    <w:rsid w:val="00E250F3"/>
  </w:style>
  <w:style w:type="paragraph" w:customStyle="1" w:styleId="Corpodetexto31">
    <w:name w:val="Corpo de texto 31"/>
    <w:basedOn w:val="Normal"/>
    <w:rsid w:val="00E250F3"/>
    <w:pPr>
      <w:widowControl w:val="0"/>
      <w:jc w:val="both"/>
    </w:pPr>
    <w:rPr>
      <w:lang w:eastAsia="en-US"/>
    </w:rPr>
  </w:style>
  <w:style w:type="character" w:styleId="Hyperlink">
    <w:name w:val="Hyperlink"/>
    <w:basedOn w:val="Fontepargpadro"/>
    <w:uiPriority w:val="99"/>
    <w:rsid w:val="00E250F3"/>
    <w:rPr>
      <w:color w:val="0000FF"/>
      <w:u w:val="single"/>
    </w:rPr>
  </w:style>
  <w:style w:type="character" w:styleId="HiperlinkVisitado">
    <w:name w:val="FollowedHyperlink"/>
    <w:basedOn w:val="Fontepargpadro"/>
    <w:rsid w:val="00E250F3"/>
    <w:rPr>
      <w:color w:val="800080"/>
      <w:u w:val="single"/>
    </w:rPr>
  </w:style>
  <w:style w:type="character" w:customStyle="1" w:styleId="CabealhoChar">
    <w:name w:val="Cabeçalho Char"/>
    <w:aliases w:val="h Char,*Header Char,hdr Char,headerU Char,Header A Char,Recovery Plan - Header Char,Program Title Char,index Char,Cover Page Char,Page Header Char,Section Header Char,hd Char,ho Char,header odd Char"/>
    <w:basedOn w:val="Fontepargpadro"/>
    <w:link w:val="Cabealho"/>
    <w:uiPriority w:val="99"/>
    <w:rsid w:val="001B5363"/>
    <w:rPr>
      <w:rFonts w:ascii="Arial" w:hAnsi="Arial"/>
      <w:sz w:val="24"/>
      <w:szCs w:val="24"/>
      <w:lang w:val="en-US" w:eastAsia="en-US"/>
    </w:rPr>
  </w:style>
  <w:style w:type="character" w:customStyle="1" w:styleId="RodapChar">
    <w:name w:val="Rodapé Char"/>
    <w:basedOn w:val="Fontepargpadro"/>
    <w:link w:val="Rodap"/>
    <w:uiPriority w:val="99"/>
    <w:rsid w:val="00C5606A"/>
    <w:rPr>
      <w:rFonts w:ascii="Arial" w:hAnsi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03B5A"/>
    <w:pPr>
      <w:ind w:left="708"/>
    </w:pPr>
  </w:style>
  <w:style w:type="paragraph" w:styleId="Subttulo">
    <w:name w:val="Subtitle"/>
    <w:basedOn w:val="Normal"/>
    <w:next w:val="Normal"/>
    <w:link w:val="SubttuloChar"/>
    <w:qFormat/>
    <w:rsid w:val="00F439EB"/>
    <w:pPr>
      <w:spacing w:after="60"/>
      <w:jc w:val="center"/>
      <w:outlineLvl w:val="1"/>
    </w:pPr>
    <w:rPr>
      <w:rFonts w:ascii="Cambria" w:hAnsi="Cambria"/>
      <w:sz w:val="24"/>
    </w:rPr>
  </w:style>
  <w:style w:type="character" w:customStyle="1" w:styleId="SubttuloChar">
    <w:name w:val="Subtítulo Char"/>
    <w:basedOn w:val="Fontepargpadro"/>
    <w:link w:val="Subttulo"/>
    <w:rsid w:val="00F439EB"/>
    <w:rPr>
      <w:rFonts w:ascii="Cambria" w:eastAsia="Times New Roman" w:hAnsi="Cambria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5B6183"/>
    <w:rPr>
      <w:i/>
      <w:iCs/>
    </w:rPr>
  </w:style>
  <w:style w:type="paragraph" w:styleId="Sumrio1">
    <w:name w:val="toc 1"/>
    <w:basedOn w:val="Normal"/>
    <w:next w:val="Normal"/>
    <w:autoRedefine/>
    <w:uiPriority w:val="39"/>
    <w:rsid w:val="00EA0169"/>
    <w:pPr>
      <w:widowControl w:val="0"/>
      <w:tabs>
        <w:tab w:val="left" w:pos="426"/>
        <w:tab w:val="right" w:leader="dot" w:pos="8931"/>
      </w:tabs>
      <w:suppressAutoHyphens/>
      <w:autoSpaceDE w:val="0"/>
      <w:jc w:val="both"/>
    </w:pPr>
    <w:rPr>
      <w:rFonts w:ascii="Verdana" w:hAnsi="Verdana"/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EA0169"/>
    <w:pPr>
      <w:widowControl w:val="0"/>
      <w:tabs>
        <w:tab w:val="left" w:pos="851"/>
        <w:tab w:val="right" w:leader="dot" w:pos="8931"/>
      </w:tabs>
      <w:suppressAutoHyphens/>
      <w:autoSpaceDE w:val="0"/>
      <w:ind w:left="200"/>
    </w:pPr>
    <w:rPr>
      <w:rFonts w:ascii="Verdana" w:hAnsi="Verdana"/>
      <w:noProof/>
      <w:sz w:val="20"/>
    </w:rPr>
  </w:style>
  <w:style w:type="paragraph" w:styleId="Textodebalo">
    <w:name w:val="Balloon Text"/>
    <w:basedOn w:val="Normal"/>
    <w:link w:val="TextodebaloChar"/>
    <w:rsid w:val="003622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362299"/>
    <w:rPr>
      <w:rFonts w:ascii="Tahoma" w:hAnsi="Tahoma" w:cs="Tahoma"/>
      <w:sz w:val="16"/>
      <w:szCs w:val="16"/>
    </w:rPr>
  </w:style>
  <w:style w:type="paragraph" w:styleId="Sumrio3">
    <w:name w:val="toc 3"/>
    <w:basedOn w:val="Normal"/>
    <w:next w:val="Normal"/>
    <w:autoRedefine/>
    <w:uiPriority w:val="39"/>
    <w:rsid w:val="00EA0169"/>
    <w:pPr>
      <w:tabs>
        <w:tab w:val="left" w:pos="1320"/>
        <w:tab w:val="right" w:leader="dot" w:pos="8931"/>
      </w:tabs>
      <w:ind w:left="440" w:right="566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90635"/>
    <w:pPr>
      <w:widowControl/>
      <w:numPr>
        <w:numId w:val="0"/>
      </w:numPr>
      <w:suppressAutoHyphens w:val="0"/>
      <w:autoSpaceDE/>
      <w:spacing w:before="240"/>
      <w:jc w:val="left"/>
      <w:outlineLvl w:val="9"/>
    </w:pPr>
    <w:rPr>
      <w:rFonts w:ascii="Cambria" w:hAnsi="Cambria" w:cs="Times New Roman"/>
      <w:bCs/>
      <w:smallCaps w:val="0"/>
      <w:color w:val="auto"/>
      <w:kern w:val="32"/>
      <w:sz w:val="32"/>
      <w:szCs w:val="32"/>
      <w:lang w:eastAsia="pt-BR"/>
    </w:rPr>
  </w:style>
  <w:style w:type="character" w:customStyle="1" w:styleId="Ttulo3Char">
    <w:name w:val="Título 3 Char"/>
    <w:basedOn w:val="Fontepargpadro"/>
    <w:link w:val="Ttulo3"/>
    <w:rsid w:val="00C24E2B"/>
    <w:rPr>
      <w:rFonts w:ascii="Frutiger 57 Condensed" w:hAnsi="Frutiger 57 Condensed"/>
      <w:b/>
      <w:smallCaps/>
      <w:color w:val="004B8D"/>
      <w:sz w:val="24"/>
      <w:szCs w:val="24"/>
      <w:lang w:eastAsia="en-US"/>
    </w:rPr>
  </w:style>
  <w:style w:type="paragraph" w:customStyle="1" w:styleId="Estilo2">
    <w:name w:val="Estilo2"/>
    <w:basedOn w:val="Ttulo2"/>
    <w:autoRedefine/>
    <w:qFormat/>
    <w:rsid w:val="001D7D29"/>
    <w:pPr>
      <w:widowControl/>
      <w:numPr>
        <w:numId w:val="1"/>
      </w:numPr>
      <w:tabs>
        <w:tab w:val="clear" w:pos="502"/>
        <w:tab w:val="left" w:pos="709"/>
      </w:tabs>
      <w:suppressAutoHyphens w:val="0"/>
      <w:autoSpaceDE/>
      <w:ind w:left="718" w:hanging="576"/>
    </w:pPr>
    <w:rPr>
      <w:bCs w:val="0"/>
      <w:iCs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9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462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6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5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69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.barreira\Desktop\Especifica&#231;&#227;o%20T&#233;cnic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Propriedades padrão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D8CB4-5797-473B-B90E-099A40984A69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47A4EB16-40DB-406A-9A4B-AF2DD87C6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Técnica</Template>
  <TotalTime>20</TotalTime>
  <Pages>10</Pages>
  <Words>2002</Words>
  <Characters>10816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Técnica</vt:lpstr>
    </vt:vector>
  </TitlesOfParts>
  <Company>TELEMAR-MG</Company>
  <LinksUpToDate>false</LinksUpToDate>
  <CharactersWithSpaces>12793</CharactersWithSpaces>
  <SharedDoc>false</SharedDoc>
  <HLinks>
    <vt:vector size="132" baseType="variant"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_Toc251258380</vt:lpwstr>
      </vt:variant>
      <vt:variant>
        <vt:i4>2031669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_Toc251258379</vt:lpwstr>
      </vt:variant>
      <vt:variant>
        <vt:i4>2031669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_Toc251258378</vt:lpwstr>
      </vt:variant>
      <vt:variant>
        <vt:i4>1966133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_Toc251258364</vt:lpwstr>
      </vt:variant>
      <vt:variant>
        <vt:i4>1966133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_Toc251258363</vt:lpwstr>
      </vt:variant>
      <vt:variant>
        <vt:i4>1966133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_Toc251258362</vt:lpwstr>
      </vt:variant>
      <vt:variant>
        <vt:i4>1966133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_Toc251258361</vt:lpwstr>
      </vt:variant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_Toc251258360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_Toc251258359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_Toc251258358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_Toc251258357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_Toc251258356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_Toc251258355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_Toc251258354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_Toc251258353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_Toc251258352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_Toc251258351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_Toc251258350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_Toc251258349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_Toc251258348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_Toc251258347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_Toc251258346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Técnica</dc:title>
  <dc:subject/>
  <dc:creator>Alex Barreira</dc:creator>
  <cp:keywords/>
  <cp:lastModifiedBy>Fernando .</cp:lastModifiedBy>
  <cp:revision>24</cp:revision>
  <cp:lastPrinted>2009-05-28T20:52:00Z</cp:lastPrinted>
  <dcterms:created xsi:type="dcterms:W3CDTF">2019-08-14T20:33:00Z</dcterms:created>
  <dcterms:modified xsi:type="dcterms:W3CDTF">2019-11-23T19:11:00Z</dcterms:modified>
</cp:coreProperties>
</file>